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7A5CF" w14:textId="77777777" w:rsidR="00C77856" w:rsidRPr="00C77856" w:rsidRDefault="00C77856" w:rsidP="00C77856">
      <w:pPr>
        <w:spacing w:line="160" w:lineRule="atLeast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72"/>
        </w:rPr>
        <w:t>國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立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虎 尾 科 技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大 學</w:t>
      </w:r>
    </w:p>
    <w:p w14:paraId="3710B870" w14:textId="77777777" w:rsidR="00C77856" w:rsidRPr="00C77856" w:rsidRDefault="00C77856" w:rsidP="00C77856">
      <w:pPr>
        <w:jc w:val="center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72"/>
        </w:rPr>
        <w:t>電 子 工 程 系</w:t>
      </w:r>
    </w:p>
    <w:p w14:paraId="17806A0C" w14:textId="77777777" w:rsidR="00C77856" w:rsidRPr="00C77856" w:rsidRDefault="00C77856" w:rsidP="00C77856">
      <w:pPr>
        <w:rPr>
          <w:rFonts w:asciiTheme="minorEastAsia" w:hAnsiTheme="minorEastAsia"/>
          <w:color w:val="auto"/>
          <w:sz w:val="56"/>
        </w:rPr>
      </w:pPr>
    </w:p>
    <w:p w14:paraId="3470FB2B" w14:textId="77777777" w:rsidR="00C77856" w:rsidRPr="00C77856" w:rsidRDefault="00C77856" w:rsidP="00980434">
      <w:pPr>
        <w:jc w:val="center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96"/>
          <w:szCs w:val="96"/>
        </w:rPr>
        <w:t>專題製作報告</w:t>
      </w:r>
    </w:p>
    <w:p w14:paraId="3BF83E40" w14:textId="77777777" w:rsidR="008267BC" w:rsidRDefault="008267BC" w:rsidP="00C77856">
      <w:pPr>
        <w:jc w:val="center"/>
        <w:rPr>
          <w:rFonts w:asciiTheme="minorEastAsia" w:hAnsiTheme="minorEastAsia"/>
          <w:color w:val="auto"/>
          <w:sz w:val="48"/>
          <w:szCs w:val="48"/>
          <w:lang w:eastAsia="zh-TW"/>
        </w:rPr>
      </w:pPr>
      <w:r>
        <w:rPr>
          <w:rFonts w:asciiTheme="minorEastAsia" w:hAnsiTheme="minorEastAsia" w:hint="eastAsia"/>
          <w:color w:val="auto"/>
          <w:sz w:val="48"/>
          <w:szCs w:val="48"/>
          <w:lang w:eastAsia="zh-TW"/>
        </w:rPr>
        <w:t>應用機器視覺技術多車種車牌辨識</w:t>
      </w:r>
    </w:p>
    <w:p w14:paraId="6D606BEC" w14:textId="6CE8D9CB" w:rsidR="00C77856" w:rsidRPr="00C77856" w:rsidRDefault="008267BC" w:rsidP="00C77856">
      <w:pPr>
        <w:jc w:val="center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  <w:sz w:val="48"/>
          <w:szCs w:val="48"/>
          <w:lang w:eastAsia="zh-TW"/>
        </w:rPr>
        <w:t>安全管理系統</w:t>
      </w:r>
    </w:p>
    <w:p w14:paraId="27192BA1" w14:textId="77777777" w:rsidR="00C77856" w:rsidRPr="00C77856" w:rsidRDefault="00C77856" w:rsidP="00C77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Theme="minorEastAsia" w:hAnsiTheme="minorEastAsia"/>
          <w:color w:val="auto"/>
          <w:sz w:val="40"/>
          <w:szCs w:val="40"/>
          <w:lang w:eastAsia="zh-TW"/>
        </w:rPr>
      </w:pPr>
      <w:r w:rsidRPr="00C77856">
        <w:rPr>
          <w:rFonts w:asciiTheme="minorEastAsia" w:hAnsiTheme="minorEastAsia" w:hint="eastAsia"/>
          <w:color w:val="auto"/>
          <w:sz w:val="40"/>
          <w:szCs w:val="40"/>
          <w:lang w:eastAsia="zh-TW"/>
        </w:rPr>
        <w:t>(</w:t>
      </w:r>
      <w:r w:rsidRPr="00C77856">
        <w:rPr>
          <w:rFonts w:asciiTheme="minorEastAsia" w:hAnsiTheme="minorEastAsia"/>
          <w:color w:val="auto"/>
          <w:sz w:val="40"/>
          <w:szCs w:val="40"/>
          <w:lang w:eastAsia="zh-TW"/>
        </w:rPr>
        <w:t>License plate recognition system</w:t>
      </w:r>
      <w:r w:rsidRPr="00C77856">
        <w:rPr>
          <w:rFonts w:asciiTheme="minorEastAsia" w:hAnsiTheme="minorEastAsia" w:hint="eastAsia"/>
          <w:color w:val="auto"/>
          <w:sz w:val="40"/>
          <w:szCs w:val="40"/>
          <w:lang w:eastAsia="zh-TW"/>
        </w:rPr>
        <w:t>)</w:t>
      </w:r>
    </w:p>
    <w:p w14:paraId="0BAB92BD" w14:textId="77777777"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14:paraId="50290891" w14:textId="77777777"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14:paraId="513A8D73" w14:textId="77777777"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14:paraId="4E514866" w14:textId="77777777" w:rsidR="00C77856" w:rsidRPr="00C77856" w:rsidRDefault="00C77856" w:rsidP="00980434">
      <w:pPr>
        <w:jc w:val="center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指導教授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t>蔡</w:t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振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t>凱</w:t>
      </w:r>
    </w:p>
    <w:p w14:paraId="1F533FCF" w14:textId="77777777" w:rsidR="00C77856" w:rsidRPr="00C77856" w:rsidRDefault="00C77856" w:rsidP="00C77856">
      <w:pPr>
        <w:jc w:val="center"/>
        <w:rPr>
          <w:rFonts w:asciiTheme="minorEastAsia" w:eastAsia="SimSun" w:hAnsiTheme="minorEastAsia"/>
          <w:color w:val="auto"/>
          <w:sz w:val="36"/>
          <w:szCs w:val="3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班    級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夜四電子三甲</w:t>
      </w:r>
    </w:p>
    <w:p w14:paraId="57C39801" w14:textId="77777777" w:rsidR="00C77856" w:rsidRPr="00C77856" w:rsidRDefault="00C77856" w:rsidP="00C77856">
      <w:pPr>
        <w:jc w:val="center"/>
        <w:rPr>
          <w:rFonts w:asciiTheme="minorEastAsia" w:hAnsiTheme="minorEastAsia"/>
          <w:color w:val="auto"/>
          <w:sz w:val="5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製作學生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="003D0BB0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曾品鈞、陳岳鋒</w:t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、楊岡穎、蔡佳展</w:t>
      </w:r>
    </w:p>
    <w:p w14:paraId="13F13C11" w14:textId="4C86D794" w:rsidR="00C77856" w:rsidRPr="00FC10ED" w:rsidRDefault="00C77856" w:rsidP="00FC10ED">
      <w:pPr>
        <w:rPr>
          <w:rFonts w:asciiTheme="minorEastAsia" w:eastAsia="STXinwei" w:hAnsiTheme="minorEastAsia"/>
          <w:color w:val="auto"/>
          <w:sz w:val="5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    學號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40540411、40540415、40540419、40540425</w:t>
      </w:r>
    </w:p>
    <w:p w14:paraId="289A140C" w14:textId="5C4535FA" w:rsidR="00714486" w:rsidRDefault="00C77856" w:rsidP="00C77856">
      <w:pPr>
        <w:jc w:val="center"/>
        <w:rPr>
          <w:rFonts w:asciiTheme="minorEastAsia" w:hAnsiTheme="minorEastAsia"/>
          <w:color w:val="auto"/>
          <w:sz w:val="32"/>
          <w:szCs w:val="32"/>
        </w:rPr>
      </w:pP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中華民國  </w:t>
      </w:r>
      <w:r w:rsidRPr="00C77856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108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年  </w:t>
      </w:r>
      <w:r w:rsidR="007A0792">
        <w:rPr>
          <w:rFonts w:asciiTheme="minorEastAsia" w:hAnsiTheme="minorEastAsia"/>
          <w:color w:val="auto"/>
          <w:sz w:val="32"/>
          <w:szCs w:val="32"/>
          <w:lang w:eastAsia="zh-TW"/>
        </w:rPr>
        <w:t>11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月 </w:t>
      </w:r>
      <w:r w:rsidR="007A0792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5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日</w:t>
      </w:r>
    </w:p>
    <w:p w14:paraId="3414D696" w14:textId="31EC3964" w:rsidR="00FC10ED" w:rsidRDefault="00980434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r w:rsidRPr="00980434">
        <w:rPr>
          <w:rFonts w:asciiTheme="majorEastAsia" w:eastAsiaTheme="majorEastAsia" w:hAnsiTheme="majorEastAsia"/>
          <w:color w:val="auto"/>
          <w:sz w:val="32"/>
          <w:szCs w:val="32"/>
          <w:shd w:val="pct15" w:color="auto" w:fill="FFFFFF"/>
        </w:rPr>
        <w:lastRenderedPageBreak/>
        <w:fldChar w:fldCharType="begin"/>
      </w:r>
      <w:r w:rsidRPr="00980434">
        <w:rPr>
          <w:rFonts w:asciiTheme="majorEastAsia" w:eastAsiaTheme="majorEastAsia" w:hAnsiTheme="majorEastAsia"/>
          <w:color w:val="auto"/>
          <w:sz w:val="32"/>
          <w:szCs w:val="32"/>
          <w:shd w:val="pct15" w:color="auto" w:fill="FFFFFF"/>
        </w:rPr>
        <w:instrText xml:space="preserve"> TOC \o "1-2" \h \z \u </w:instrText>
      </w:r>
      <w:r w:rsidRPr="00980434">
        <w:rPr>
          <w:rFonts w:asciiTheme="majorEastAsia" w:eastAsiaTheme="majorEastAsia" w:hAnsiTheme="majorEastAsia"/>
          <w:color w:val="auto"/>
          <w:sz w:val="32"/>
          <w:szCs w:val="32"/>
          <w:shd w:val="pct15" w:color="auto" w:fill="FFFFFF"/>
        </w:rPr>
        <w:fldChar w:fldCharType="separate"/>
      </w:r>
      <w:hyperlink w:anchor="_Toc25075958" w:history="1">
        <w:r w:rsidR="00FC10ED" w:rsidRPr="00D20F0F">
          <w:rPr>
            <w:rStyle w:val="aff8"/>
            <w:rFonts w:hint="eastAsia"/>
          </w:rPr>
          <w:t>摘要</w:t>
        </w:r>
        <w:r w:rsidR="00FC10ED">
          <w:rPr>
            <w:webHidden/>
          </w:rPr>
          <w:tab/>
        </w:r>
        <w:r w:rsidR="00FC10ED">
          <w:rPr>
            <w:webHidden/>
          </w:rPr>
          <w:fldChar w:fldCharType="begin"/>
        </w:r>
        <w:r w:rsidR="00FC10ED">
          <w:rPr>
            <w:webHidden/>
          </w:rPr>
          <w:instrText xml:space="preserve"> PAGEREF _Toc25075958 \h </w:instrText>
        </w:r>
        <w:r w:rsidR="00FC10ED">
          <w:rPr>
            <w:webHidden/>
          </w:rPr>
        </w:r>
        <w:r w:rsidR="00FC10ED">
          <w:rPr>
            <w:webHidden/>
          </w:rPr>
          <w:fldChar w:fldCharType="separate"/>
        </w:r>
        <w:r w:rsidR="00FC10ED">
          <w:rPr>
            <w:webHidden/>
          </w:rPr>
          <w:t>2</w:t>
        </w:r>
        <w:r w:rsidR="00FC10ED">
          <w:rPr>
            <w:webHidden/>
          </w:rPr>
          <w:fldChar w:fldCharType="end"/>
        </w:r>
      </w:hyperlink>
    </w:p>
    <w:p w14:paraId="1E78F9AF" w14:textId="759B51FB" w:rsidR="00FC10ED" w:rsidRDefault="00E53D7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59" w:history="1">
        <w:r w:rsidR="00FC10ED" w:rsidRPr="00D20F0F">
          <w:rPr>
            <w:rStyle w:val="aff8"/>
            <w:rFonts w:ascii="標楷體" w:eastAsia="標楷體" w:hAnsi="標楷體" w:hint="eastAsia"/>
            <w:b/>
            <w:bCs/>
            <w:noProof/>
            <w:lang w:eastAsia="zh-TW"/>
          </w:rPr>
          <w:t>動機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_Toc25075959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2</w:t>
        </w:r>
        <w:r w:rsidR="00FC10ED">
          <w:rPr>
            <w:noProof/>
            <w:webHidden/>
          </w:rPr>
          <w:fldChar w:fldCharType="end"/>
        </w:r>
      </w:hyperlink>
    </w:p>
    <w:p w14:paraId="220F631A" w14:textId="437F245F" w:rsidR="00FC10ED" w:rsidRDefault="00E53D7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60" w:history="1">
        <w:r w:rsidR="00FC10ED" w:rsidRPr="00D20F0F">
          <w:rPr>
            <w:rStyle w:val="aff8"/>
            <w:rFonts w:ascii="標楷體" w:eastAsia="標楷體" w:hAnsi="標楷體" w:hint="eastAsia"/>
            <w:b/>
            <w:bCs/>
            <w:noProof/>
            <w:lang w:eastAsia="zh-TW"/>
          </w:rPr>
          <w:t>預期成果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_Toc25075960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3</w:t>
        </w:r>
        <w:r w:rsidR="00FC10ED">
          <w:rPr>
            <w:noProof/>
            <w:webHidden/>
          </w:rPr>
          <w:fldChar w:fldCharType="end"/>
        </w:r>
      </w:hyperlink>
    </w:p>
    <w:p w14:paraId="43599C96" w14:textId="6AA35CBA" w:rsidR="00FC10ED" w:rsidRDefault="00E53D7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61" w:history="1">
        <w:r w:rsidR="00FC10ED" w:rsidRPr="00D20F0F">
          <w:rPr>
            <w:rStyle w:val="aff8"/>
            <w:rFonts w:ascii="標楷體" w:eastAsia="標楷體" w:hAnsi="標楷體" w:hint="eastAsia"/>
            <w:b/>
            <w:noProof/>
            <w:lang w:eastAsia="zh-TW"/>
          </w:rPr>
          <w:t>所需工具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_Toc25075961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4</w:t>
        </w:r>
        <w:r w:rsidR="00FC10ED">
          <w:rPr>
            <w:noProof/>
            <w:webHidden/>
          </w:rPr>
          <w:fldChar w:fldCharType="end"/>
        </w:r>
      </w:hyperlink>
    </w:p>
    <w:p w14:paraId="5FD8EC8C" w14:textId="3C407688" w:rsidR="00FC10ED" w:rsidRDefault="00E53D7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62" w:history="1">
        <w:r w:rsidR="00FC10ED" w:rsidRPr="00D20F0F">
          <w:rPr>
            <w:rStyle w:val="aff8"/>
            <w:rFonts w:ascii="標楷體" w:eastAsia="標楷體" w:hAnsi="標楷體" w:hint="eastAsia"/>
            <w:b/>
            <w:bCs/>
            <w:noProof/>
            <w:lang w:eastAsia="zh-TW"/>
          </w:rPr>
          <w:t>使用軟體介紹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_Toc25075962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5</w:t>
        </w:r>
        <w:r w:rsidR="00FC10ED">
          <w:rPr>
            <w:noProof/>
            <w:webHidden/>
          </w:rPr>
          <w:fldChar w:fldCharType="end"/>
        </w:r>
      </w:hyperlink>
    </w:p>
    <w:p w14:paraId="1FF7B0B2" w14:textId="21567440" w:rsidR="00FC10ED" w:rsidRDefault="00E53D7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63" w:history="1">
        <w:r w:rsidR="00FC10ED" w:rsidRPr="00D20F0F">
          <w:rPr>
            <w:rStyle w:val="aff8"/>
            <w:rFonts w:ascii="標楷體" w:eastAsia="標楷體" w:hAnsi="標楷體"/>
            <w:b/>
            <w:noProof/>
            <w:lang w:eastAsia="zh-TW"/>
          </w:rPr>
          <w:t>OpenCV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_Toc25075963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5</w:t>
        </w:r>
        <w:r w:rsidR="00FC10ED">
          <w:rPr>
            <w:noProof/>
            <w:webHidden/>
          </w:rPr>
          <w:fldChar w:fldCharType="end"/>
        </w:r>
      </w:hyperlink>
    </w:p>
    <w:p w14:paraId="7C425D79" w14:textId="04424626" w:rsidR="00FC10ED" w:rsidRDefault="00E53D7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64" w:history="1">
        <w:r w:rsidR="00FC10ED" w:rsidRPr="00D20F0F">
          <w:rPr>
            <w:rStyle w:val="aff8"/>
            <w:rFonts w:ascii="標楷體" w:eastAsia="標楷體" w:hAnsi="標楷體" w:hint="eastAsia"/>
            <w:b/>
            <w:noProof/>
            <w:lang w:eastAsia="zh-TW"/>
          </w:rPr>
          <w:t>應用領域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_Toc25075964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5</w:t>
        </w:r>
        <w:r w:rsidR="00FC10ED">
          <w:rPr>
            <w:noProof/>
            <w:webHidden/>
          </w:rPr>
          <w:fldChar w:fldCharType="end"/>
        </w:r>
      </w:hyperlink>
    </w:p>
    <w:p w14:paraId="1908EFBC" w14:textId="308ECCE8" w:rsidR="00FC10ED" w:rsidRDefault="00E53D7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65" w:history="1">
        <w:r w:rsidR="00FC10ED" w:rsidRPr="00D20F0F">
          <w:rPr>
            <w:rStyle w:val="aff8"/>
            <w:rFonts w:ascii="標楷體" w:eastAsia="標楷體" w:hAnsi="標楷體"/>
            <w:b/>
            <w:noProof/>
            <w:lang w:eastAsia="zh-TW"/>
          </w:rPr>
          <w:t>Python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_Toc25075965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6</w:t>
        </w:r>
        <w:r w:rsidR="00FC10ED">
          <w:rPr>
            <w:noProof/>
            <w:webHidden/>
          </w:rPr>
          <w:fldChar w:fldCharType="end"/>
        </w:r>
      </w:hyperlink>
    </w:p>
    <w:p w14:paraId="06E1ADAE" w14:textId="352C50C7" w:rsidR="00FC10ED" w:rsidRDefault="00E53D7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66" w:history="1">
        <w:r w:rsidR="00FC10ED" w:rsidRPr="00D20F0F">
          <w:rPr>
            <w:rStyle w:val="aff8"/>
            <w:rFonts w:asciiTheme="minorEastAsia" w:hAnsiTheme="minorEastAsia" w:hint="eastAsia"/>
            <w:b/>
            <w:noProof/>
            <w:spacing w:val="-1"/>
            <w:shd w:val="clear" w:color="auto" w:fill="FFFFFF"/>
            <w:lang w:eastAsia="zh-TW"/>
          </w:rPr>
          <w:t>歷史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_Toc25075966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6</w:t>
        </w:r>
        <w:r w:rsidR="00FC10ED">
          <w:rPr>
            <w:noProof/>
            <w:webHidden/>
          </w:rPr>
          <w:fldChar w:fldCharType="end"/>
        </w:r>
      </w:hyperlink>
    </w:p>
    <w:p w14:paraId="1AD0B066" w14:textId="20D1428C" w:rsidR="00FC10ED" w:rsidRDefault="00E53D7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67" w:history="1">
        <w:r w:rsidR="00FC10ED" w:rsidRPr="00D20F0F">
          <w:rPr>
            <w:rStyle w:val="aff8"/>
            <w:rFonts w:asciiTheme="minorEastAsia" w:hAnsiTheme="minorEastAsia"/>
            <w:b/>
            <w:bCs/>
            <w:noProof/>
            <w:spacing w:val="-1"/>
            <w:shd w:val="clear" w:color="auto" w:fill="FFFFFF"/>
            <w:lang w:eastAsia="zh-TW"/>
          </w:rPr>
          <w:t xml:space="preserve">OCR </w:t>
        </w:r>
        <w:r w:rsidR="00FC10ED" w:rsidRPr="00D20F0F">
          <w:rPr>
            <w:rStyle w:val="aff8"/>
            <w:rFonts w:asciiTheme="minorEastAsia" w:hAnsiTheme="minorEastAsia" w:hint="eastAsia"/>
            <w:b/>
            <w:bCs/>
            <w:noProof/>
            <w:spacing w:val="-1"/>
            <w:shd w:val="clear" w:color="auto" w:fill="FFFFFF"/>
            <w:lang w:eastAsia="zh-TW"/>
          </w:rPr>
          <w:t>光學辨識介紹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_Toc25075967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7</w:t>
        </w:r>
        <w:r w:rsidR="00FC10ED">
          <w:rPr>
            <w:noProof/>
            <w:webHidden/>
          </w:rPr>
          <w:fldChar w:fldCharType="end"/>
        </w:r>
      </w:hyperlink>
    </w:p>
    <w:p w14:paraId="530BF7C5" w14:textId="2ABC3B83" w:rsidR="00FC10ED" w:rsidRDefault="00E53D7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68" w:history="1">
        <w:r w:rsidR="00FC10ED" w:rsidRPr="00D20F0F">
          <w:rPr>
            <w:rStyle w:val="aff8"/>
            <w:rFonts w:asciiTheme="minorEastAsia" w:hAnsiTheme="minorEastAsia" w:hint="eastAsia"/>
            <w:b/>
            <w:bCs/>
            <w:noProof/>
            <w:spacing w:val="-1"/>
            <w:shd w:val="clear" w:color="auto" w:fill="FFFFFF"/>
            <w:lang w:eastAsia="zh-TW"/>
          </w:rPr>
          <w:t>研究目的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_Toc25075968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8</w:t>
        </w:r>
        <w:r w:rsidR="00FC10ED">
          <w:rPr>
            <w:noProof/>
            <w:webHidden/>
          </w:rPr>
          <w:fldChar w:fldCharType="end"/>
        </w:r>
      </w:hyperlink>
    </w:p>
    <w:p w14:paraId="0D2D1BAF" w14:textId="59EAD719" w:rsidR="00FC10ED" w:rsidRDefault="00E53D7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69" w:history="1">
        <w:r w:rsidR="00FC10ED" w:rsidRPr="00D20F0F">
          <w:rPr>
            <w:rStyle w:val="aff8"/>
            <w:rFonts w:asciiTheme="minorEastAsia" w:hAnsiTheme="minorEastAsia" w:hint="eastAsia"/>
            <w:b/>
            <w:bCs/>
            <w:noProof/>
            <w:spacing w:val="-1"/>
            <w:shd w:val="clear" w:color="auto" w:fill="FFFFFF"/>
            <w:lang w:eastAsia="zh-TW"/>
          </w:rPr>
          <w:t>希望成果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_Toc25075969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8</w:t>
        </w:r>
        <w:r w:rsidR="00FC10ED">
          <w:rPr>
            <w:noProof/>
            <w:webHidden/>
          </w:rPr>
          <w:fldChar w:fldCharType="end"/>
        </w:r>
      </w:hyperlink>
    </w:p>
    <w:p w14:paraId="168BB742" w14:textId="0B9A1AA7" w:rsidR="00FC10ED" w:rsidRDefault="00E53D75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hyperlink w:anchor="_Toc25075970" w:history="1">
        <w:r w:rsidR="00FC10ED" w:rsidRPr="00D20F0F">
          <w:rPr>
            <w:rStyle w:val="aff8"/>
            <w:rFonts w:asciiTheme="minorEastAsia" w:hAnsiTheme="minorEastAsia" w:hint="eastAsia"/>
            <w:spacing w:val="-1"/>
            <w:shd w:val="clear" w:color="auto" w:fill="FFFFFF"/>
          </w:rPr>
          <w:t>理論</w:t>
        </w:r>
        <w:r w:rsidR="00FC10ED">
          <w:rPr>
            <w:webHidden/>
          </w:rPr>
          <w:tab/>
        </w:r>
        <w:r w:rsidR="00FC10ED">
          <w:rPr>
            <w:webHidden/>
          </w:rPr>
          <w:fldChar w:fldCharType="begin"/>
        </w:r>
        <w:r w:rsidR="00FC10ED">
          <w:rPr>
            <w:webHidden/>
          </w:rPr>
          <w:instrText xml:space="preserve"> PAGEREF _Toc25075970 \h </w:instrText>
        </w:r>
        <w:r w:rsidR="00FC10ED">
          <w:rPr>
            <w:webHidden/>
          </w:rPr>
        </w:r>
        <w:r w:rsidR="00FC10ED">
          <w:rPr>
            <w:webHidden/>
          </w:rPr>
          <w:fldChar w:fldCharType="separate"/>
        </w:r>
        <w:r w:rsidR="00FC10ED">
          <w:rPr>
            <w:webHidden/>
          </w:rPr>
          <w:t>9</w:t>
        </w:r>
        <w:r w:rsidR="00FC10ED">
          <w:rPr>
            <w:webHidden/>
          </w:rPr>
          <w:fldChar w:fldCharType="end"/>
        </w:r>
      </w:hyperlink>
    </w:p>
    <w:p w14:paraId="090218AD" w14:textId="519827F5" w:rsidR="00FC10ED" w:rsidRDefault="00E53D7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71" w:history="1">
        <w:r w:rsidR="00FC10ED" w:rsidRPr="00D20F0F">
          <w:rPr>
            <w:rStyle w:val="aff8"/>
            <w:rFonts w:asciiTheme="minorEastAsia" w:hAnsiTheme="minorEastAsia" w:hint="eastAsia"/>
            <w:b/>
            <w:bCs/>
            <w:noProof/>
            <w:spacing w:val="-1"/>
            <w:shd w:val="clear" w:color="auto" w:fill="FFFFFF"/>
            <w:lang w:eastAsia="zh-TW"/>
          </w:rPr>
          <w:t>理論模式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_Toc25075971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9</w:t>
        </w:r>
        <w:r w:rsidR="00FC10ED">
          <w:rPr>
            <w:noProof/>
            <w:webHidden/>
          </w:rPr>
          <w:fldChar w:fldCharType="end"/>
        </w:r>
      </w:hyperlink>
    </w:p>
    <w:p w14:paraId="30795314" w14:textId="031C6AA6" w:rsidR="00FC10ED" w:rsidRDefault="00E53D7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72" w:history="1">
        <w:r w:rsidR="00FC10ED" w:rsidRPr="00D20F0F">
          <w:rPr>
            <w:rStyle w:val="aff8"/>
            <w:rFonts w:asciiTheme="minorEastAsia" w:hAnsiTheme="minorEastAsia" w:hint="eastAsia"/>
            <w:b/>
            <w:bCs/>
            <w:noProof/>
            <w:spacing w:val="-1"/>
            <w:shd w:val="clear" w:color="auto" w:fill="FFFFFF"/>
            <w:lang w:eastAsia="zh-TW"/>
          </w:rPr>
          <w:t>實際方塊圖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_Toc25075972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10</w:t>
        </w:r>
        <w:r w:rsidR="00FC10ED">
          <w:rPr>
            <w:noProof/>
            <w:webHidden/>
          </w:rPr>
          <w:fldChar w:fldCharType="end"/>
        </w:r>
      </w:hyperlink>
    </w:p>
    <w:p w14:paraId="397502E1" w14:textId="64C8AFCE" w:rsidR="00FC10ED" w:rsidRDefault="00E53D75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73" w:history="1">
        <w:r w:rsidR="00FC10ED" w:rsidRPr="00D20F0F">
          <w:rPr>
            <w:rStyle w:val="aff8"/>
            <w:rFonts w:asciiTheme="minorEastAsia" w:hAnsiTheme="minorEastAsia" w:hint="eastAsia"/>
            <w:b/>
            <w:bCs/>
            <w:noProof/>
            <w:spacing w:val="-1"/>
            <w:shd w:val="clear" w:color="auto" w:fill="FFFFFF"/>
            <w:lang w:eastAsia="zh-TW"/>
          </w:rPr>
          <w:t>設計方法與步驟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_Toc25075973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10</w:t>
        </w:r>
        <w:r w:rsidR="00FC10ED">
          <w:rPr>
            <w:noProof/>
            <w:webHidden/>
          </w:rPr>
          <w:fldChar w:fldCharType="end"/>
        </w:r>
      </w:hyperlink>
    </w:p>
    <w:p w14:paraId="58FC38B2" w14:textId="5FAF9DA1" w:rsidR="00FC10ED" w:rsidRDefault="00E53D75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hyperlink w:anchor="_Toc25075974" w:history="1">
        <w:r w:rsidR="00FC10ED" w:rsidRPr="00D20F0F">
          <w:rPr>
            <w:rStyle w:val="aff8"/>
            <w:rFonts w:asciiTheme="minorEastAsia" w:hAnsiTheme="minorEastAsia" w:hint="eastAsia"/>
            <w:spacing w:val="-1"/>
            <w:shd w:val="clear" w:color="auto" w:fill="FFFFFF"/>
          </w:rPr>
          <w:t>實驗步驟</w:t>
        </w:r>
        <w:r w:rsidR="00FC10ED">
          <w:rPr>
            <w:webHidden/>
          </w:rPr>
          <w:tab/>
        </w:r>
        <w:r w:rsidR="00FC10ED">
          <w:rPr>
            <w:webHidden/>
          </w:rPr>
          <w:fldChar w:fldCharType="begin"/>
        </w:r>
        <w:r w:rsidR="00FC10ED">
          <w:rPr>
            <w:webHidden/>
          </w:rPr>
          <w:instrText xml:space="preserve"> PAGEREF _Toc25075974 \h </w:instrText>
        </w:r>
        <w:r w:rsidR="00FC10ED">
          <w:rPr>
            <w:webHidden/>
          </w:rPr>
        </w:r>
        <w:r w:rsidR="00FC10ED">
          <w:rPr>
            <w:webHidden/>
          </w:rPr>
          <w:fldChar w:fldCharType="separate"/>
        </w:r>
        <w:r w:rsidR="00FC10ED">
          <w:rPr>
            <w:webHidden/>
          </w:rPr>
          <w:t>10</w:t>
        </w:r>
        <w:r w:rsidR="00FC10ED">
          <w:rPr>
            <w:webHidden/>
          </w:rPr>
          <w:fldChar w:fldCharType="end"/>
        </w:r>
      </w:hyperlink>
    </w:p>
    <w:p w14:paraId="5F17DF07" w14:textId="01179659" w:rsidR="00FC10ED" w:rsidRDefault="00E53D75">
      <w:pPr>
        <w:pStyle w:val="21"/>
        <w:tabs>
          <w:tab w:val="left" w:pos="960"/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75" w:history="1">
        <w:r w:rsidR="00FC10ED" w:rsidRPr="00D20F0F">
          <w:rPr>
            <w:rStyle w:val="aff8"/>
            <w:rFonts w:asciiTheme="minorEastAsia" w:hAnsiTheme="minorEastAsia" w:hint="eastAsia"/>
            <w:b/>
            <w:bCs/>
            <w:noProof/>
            <w:spacing w:val="-1"/>
            <w:lang w:eastAsia="zh-TW"/>
          </w:rPr>
          <w:t>(一)</w:t>
        </w:r>
        <w:r w:rsidR="00FC10ED">
          <w:rPr>
            <w:noProof/>
            <w:color w:val="auto"/>
            <w:kern w:val="2"/>
            <w:sz w:val="24"/>
            <w:lang w:eastAsia="zh-TW"/>
          </w:rPr>
          <w:tab/>
        </w:r>
        <w:r w:rsidR="00FC10ED" w:rsidRPr="00D20F0F">
          <w:rPr>
            <w:rStyle w:val="aff8"/>
            <w:rFonts w:asciiTheme="minorEastAsia" w:hAnsiTheme="minorEastAsia" w:hint="eastAsia"/>
            <w:b/>
            <w:bCs/>
            <w:noProof/>
            <w:spacing w:val="-1"/>
            <w:shd w:val="clear" w:color="auto" w:fill="FFFFFF"/>
            <w:lang w:eastAsia="zh-TW"/>
          </w:rPr>
          <w:t>硬體製作</w:t>
        </w:r>
        <w:r w:rsidR="00FC10ED" w:rsidRPr="00D20F0F">
          <w:rPr>
            <w:rStyle w:val="aff8"/>
            <w:rFonts w:asciiTheme="minorEastAsia" w:hAnsiTheme="minorEastAsia"/>
            <w:b/>
            <w:bCs/>
            <w:noProof/>
            <w:spacing w:val="-1"/>
            <w:shd w:val="clear" w:color="auto" w:fill="FFFFFF"/>
            <w:lang w:eastAsia="zh-TW"/>
          </w:rPr>
          <w:t>: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_Toc25075975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10</w:t>
        </w:r>
        <w:r w:rsidR="00FC10ED">
          <w:rPr>
            <w:noProof/>
            <w:webHidden/>
          </w:rPr>
          <w:fldChar w:fldCharType="end"/>
        </w:r>
      </w:hyperlink>
    </w:p>
    <w:p w14:paraId="31D3EBA2" w14:textId="06AB01C6" w:rsidR="00FC10ED" w:rsidRDefault="00E53D75">
      <w:pPr>
        <w:pStyle w:val="21"/>
        <w:tabs>
          <w:tab w:val="left" w:pos="960"/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76" w:history="1">
        <w:r w:rsidR="00FC10ED" w:rsidRPr="00D20F0F">
          <w:rPr>
            <w:rStyle w:val="aff8"/>
            <w:rFonts w:asciiTheme="minorEastAsia" w:hAnsiTheme="minorEastAsia" w:hint="eastAsia"/>
            <w:b/>
            <w:bCs/>
            <w:noProof/>
            <w:spacing w:val="-1"/>
            <w:lang w:eastAsia="zh-TW"/>
          </w:rPr>
          <w:t>(二)</w:t>
        </w:r>
        <w:r w:rsidR="00FC10ED">
          <w:rPr>
            <w:noProof/>
            <w:color w:val="auto"/>
            <w:kern w:val="2"/>
            <w:sz w:val="24"/>
            <w:lang w:eastAsia="zh-TW"/>
          </w:rPr>
          <w:tab/>
        </w:r>
        <w:r w:rsidR="00FC10ED" w:rsidRPr="00D20F0F">
          <w:rPr>
            <w:rStyle w:val="aff8"/>
            <w:rFonts w:asciiTheme="minorEastAsia" w:hAnsiTheme="minorEastAsia" w:hint="eastAsia"/>
            <w:b/>
            <w:bCs/>
            <w:noProof/>
            <w:spacing w:val="-1"/>
            <w:shd w:val="clear" w:color="auto" w:fill="FFFFFF"/>
            <w:lang w:eastAsia="zh-TW"/>
          </w:rPr>
          <w:t>軟體撰寫</w:t>
        </w:r>
        <w:r w:rsidR="00FC10ED" w:rsidRPr="00D20F0F">
          <w:rPr>
            <w:rStyle w:val="aff8"/>
            <w:rFonts w:asciiTheme="minorEastAsia" w:hAnsiTheme="minorEastAsia"/>
            <w:b/>
            <w:bCs/>
            <w:noProof/>
            <w:spacing w:val="-1"/>
            <w:shd w:val="clear" w:color="auto" w:fill="FFFFFF"/>
            <w:lang w:eastAsia="zh-TW"/>
          </w:rPr>
          <w:t>: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_Toc25075976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10</w:t>
        </w:r>
        <w:r w:rsidR="00FC10ED">
          <w:rPr>
            <w:noProof/>
            <w:webHidden/>
          </w:rPr>
          <w:fldChar w:fldCharType="end"/>
        </w:r>
      </w:hyperlink>
    </w:p>
    <w:p w14:paraId="2A036265" w14:textId="119AD347" w:rsidR="00FC10ED" w:rsidRDefault="00E53D75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hyperlink w:anchor="_Toc25075977" w:history="1">
        <w:r w:rsidR="00FC10ED" w:rsidRPr="00D20F0F">
          <w:rPr>
            <w:rStyle w:val="aff8"/>
            <w:rFonts w:asciiTheme="minorEastAsia" w:hAnsiTheme="minorEastAsia" w:hint="eastAsia"/>
            <w:spacing w:val="-1"/>
            <w:shd w:val="clear" w:color="auto" w:fill="FFFFFF"/>
          </w:rPr>
          <w:t>結論</w:t>
        </w:r>
        <w:r w:rsidR="00FC10ED">
          <w:rPr>
            <w:webHidden/>
          </w:rPr>
          <w:tab/>
        </w:r>
        <w:r w:rsidR="00FC10ED">
          <w:rPr>
            <w:webHidden/>
          </w:rPr>
          <w:fldChar w:fldCharType="begin"/>
        </w:r>
        <w:r w:rsidR="00FC10ED">
          <w:rPr>
            <w:webHidden/>
          </w:rPr>
          <w:instrText xml:space="preserve"> PAGEREF _Toc25075977 \h </w:instrText>
        </w:r>
        <w:r w:rsidR="00FC10ED">
          <w:rPr>
            <w:webHidden/>
          </w:rPr>
        </w:r>
        <w:r w:rsidR="00FC10ED">
          <w:rPr>
            <w:webHidden/>
          </w:rPr>
          <w:fldChar w:fldCharType="separate"/>
        </w:r>
        <w:r w:rsidR="00FC10ED">
          <w:rPr>
            <w:webHidden/>
          </w:rPr>
          <w:t>10</w:t>
        </w:r>
        <w:r w:rsidR="00FC10ED">
          <w:rPr>
            <w:webHidden/>
          </w:rPr>
          <w:fldChar w:fldCharType="end"/>
        </w:r>
      </w:hyperlink>
    </w:p>
    <w:p w14:paraId="5EE28D8A" w14:textId="7B92B933" w:rsidR="00FC10ED" w:rsidRDefault="00E53D75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hyperlink w:anchor="_Toc25075978" w:history="1">
        <w:r w:rsidR="00FC10ED" w:rsidRPr="00D20F0F">
          <w:rPr>
            <w:rStyle w:val="aff8"/>
            <w:rFonts w:asciiTheme="minorEastAsia" w:hAnsiTheme="minorEastAsia" w:hint="eastAsia"/>
            <w:spacing w:val="-1"/>
            <w:shd w:val="clear" w:color="auto" w:fill="FFFFFF"/>
          </w:rPr>
          <w:t>建議</w:t>
        </w:r>
        <w:r w:rsidR="00FC10ED">
          <w:rPr>
            <w:webHidden/>
          </w:rPr>
          <w:tab/>
        </w:r>
        <w:r w:rsidR="00FC10ED">
          <w:rPr>
            <w:webHidden/>
          </w:rPr>
          <w:fldChar w:fldCharType="begin"/>
        </w:r>
        <w:r w:rsidR="00FC10ED">
          <w:rPr>
            <w:webHidden/>
          </w:rPr>
          <w:instrText xml:space="preserve"> PAGEREF _Toc25075978 \h </w:instrText>
        </w:r>
        <w:r w:rsidR="00FC10ED">
          <w:rPr>
            <w:webHidden/>
          </w:rPr>
        </w:r>
        <w:r w:rsidR="00FC10ED">
          <w:rPr>
            <w:webHidden/>
          </w:rPr>
          <w:fldChar w:fldCharType="separate"/>
        </w:r>
        <w:r w:rsidR="00FC10ED">
          <w:rPr>
            <w:webHidden/>
          </w:rPr>
          <w:t>10</w:t>
        </w:r>
        <w:r w:rsidR="00FC10ED">
          <w:rPr>
            <w:webHidden/>
          </w:rPr>
          <w:fldChar w:fldCharType="end"/>
        </w:r>
      </w:hyperlink>
    </w:p>
    <w:p w14:paraId="345CC099" w14:textId="5E62B241" w:rsidR="00FC10ED" w:rsidRDefault="00E53D75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hyperlink w:anchor="_Toc25075979" w:history="1">
        <w:r w:rsidR="00FC10ED" w:rsidRPr="00D20F0F">
          <w:rPr>
            <w:rStyle w:val="aff8"/>
            <w:rFonts w:asciiTheme="minorEastAsia" w:hAnsiTheme="minorEastAsia" w:hint="eastAsia"/>
            <w:spacing w:val="-1"/>
            <w:shd w:val="clear" w:color="auto" w:fill="FFFFFF"/>
          </w:rPr>
          <w:t>參考資料</w:t>
        </w:r>
        <w:r w:rsidR="00FC10ED">
          <w:rPr>
            <w:webHidden/>
          </w:rPr>
          <w:tab/>
        </w:r>
        <w:r w:rsidR="00FC10ED">
          <w:rPr>
            <w:webHidden/>
          </w:rPr>
          <w:fldChar w:fldCharType="begin"/>
        </w:r>
        <w:r w:rsidR="00FC10ED">
          <w:rPr>
            <w:webHidden/>
          </w:rPr>
          <w:instrText xml:space="preserve"> PAGEREF _Toc25075979 \h </w:instrText>
        </w:r>
        <w:r w:rsidR="00FC10ED">
          <w:rPr>
            <w:webHidden/>
          </w:rPr>
        </w:r>
        <w:r w:rsidR="00FC10ED">
          <w:rPr>
            <w:webHidden/>
          </w:rPr>
          <w:fldChar w:fldCharType="separate"/>
        </w:r>
        <w:r w:rsidR="00FC10ED">
          <w:rPr>
            <w:webHidden/>
          </w:rPr>
          <w:t>11</w:t>
        </w:r>
        <w:r w:rsidR="00FC10ED">
          <w:rPr>
            <w:webHidden/>
          </w:rPr>
          <w:fldChar w:fldCharType="end"/>
        </w:r>
      </w:hyperlink>
    </w:p>
    <w:p w14:paraId="655582C6" w14:textId="7C25A778" w:rsidR="00FC10ED" w:rsidRDefault="00E53D75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hyperlink w:anchor="_Toc25075980" w:history="1">
        <w:r w:rsidR="00FC10ED" w:rsidRPr="00D20F0F">
          <w:rPr>
            <w:rStyle w:val="aff8"/>
            <w:rFonts w:asciiTheme="minorEastAsia" w:hAnsiTheme="minorEastAsia" w:hint="eastAsia"/>
            <w:spacing w:val="-1"/>
            <w:shd w:val="clear" w:color="auto" w:fill="FFFFFF"/>
          </w:rPr>
          <w:t>操作手冊</w:t>
        </w:r>
        <w:r w:rsidR="00FC10ED">
          <w:rPr>
            <w:webHidden/>
          </w:rPr>
          <w:tab/>
        </w:r>
        <w:r w:rsidR="00FC10ED">
          <w:rPr>
            <w:webHidden/>
          </w:rPr>
          <w:fldChar w:fldCharType="begin"/>
        </w:r>
        <w:r w:rsidR="00FC10ED">
          <w:rPr>
            <w:webHidden/>
          </w:rPr>
          <w:instrText xml:space="preserve"> PAGEREF _Toc25075980 \h </w:instrText>
        </w:r>
        <w:r w:rsidR="00FC10ED">
          <w:rPr>
            <w:webHidden/>
          </w:rPr>
        </w:r>
        <w:r w:rsidR="00FC10ED">
          <w:rPr>
            <w:webHidden/>
          </w:rPr>
          <w:fldChar w:fldCharType="separate"/>
        </w:r>
        <w:r w:rsidR="00FC10ED">
          <w:rPr>
            <w:webHidden/>
          </w:rPr>
          <w:t>12</w:t>
        </w:r>
        <w:r w:rsidR="00FC10ED">
          <w:rPr>
            <w:webHidden/>
          </w:rPr>
          <w:fldChar w:fldCharType="end"/>
        </w:r>
      </w:hyperlink>
    </w:p>
    <w:p w14:paraId="1D86AB8A" w14:textId="12F3EF1A" w:rsidR="00714486" w:rsidRPr="00714486" w:rsidRDefault="00980434" w:rsidP="00714486">
      <w:pPr>
        <w:rPr>
          <w:rFonts w:asciiTheme="minorEastAsia" w:hAnsiTheme="minorEastAsia"/>
          <w:color w:val="auto"/>
          <w:sz w:val="32"/>
          <w:szCs w:val="32"/>
        </w:rPr>
      </w:pPr>
      <w:r w:rsidRPr="00980434">
        <w:rPr>
          <w:rFonts w:asciiTheme="majorEastAsia" w:eastAsiaTheme="majorEastAsia" w:hAnsiTheme="majorEastAsia"/>
          <w:color w:val="auto"/>
          <w:sz w:val="32"/>
          <w:szCs w:val="32"/>
          <w:shd w:val="pct15" w:color="auto" w:fill="FFFFFF"/>
        </w:rPr>
        <w:fldChar w:fldCharType="end"/>
      </w:r>
    </w:p>
    <w:p w14:paraId="526F9630" w14:textId="77777777" w:rsidR="00C61727" w:rsidRPr="00C61727" w:rsidRDefault="003C0311" w:rsidP="00C61727">
      <w:pPr>
        <w:pStyle w:val="1"/>
        <w:rPr>
          <w:rFonts w:ascii="標楷體" w:eastAsia="標楷體" w:hAnsi="標楷體"/>
          <w:b/>
          <w:bCs/>
          <w:sz w:val="52"/>
          <w:szCs w:val="44"/>
          <w:lang w:eastAsia="zh-TW"/>
        </w:rPr>
      </w:pPr>
      <w:bookmarkStart w:id="0" w:name="_Toc25075958"/>
      <w:r w:rsidRPr="00C61727">
        <w:rPr>
          <w:rFonts w:ascii="標楷體" w:eastAsia="標楷體" w:hAnsi="標楷體" w:hint="eastAsia"/>
          <w:b/>
          <w:bCs/>
          <w:sz w:val="52"/>
          <w:szCs w:val="44"/>
          <w:lang w:eastAsia="zh-TW"/>
        </w:rPr>
        <w:lastRenderedPageBreak/>
        <w:t>摘要</w:t>
      </w:r>
      <w:bookmarkEnd w:id="0"/>
    </w:p>
    <w:p w14:paraId="1DE18D1A" w14:textId="64E99E0B" w:rsidR="00C61727" w:rsidRDefault="00C61727" w:rsidP="00C61727">
      <w:pPr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 xml:space="preserve">        </w:t>
      </w:r>
      <w:r w:rsidRPr="006838E1">
        <w:rPr>
          <w:rFonts w:hint="eastAsia"/>
          <w:sz w:val="28"/>
          <w:szCs w:val="28"/>
          <w:lang w:eastAsia="zh-TW"/>
        </w:rPr>
        <w:t>在現今生活中，汽機車已經是每個人不可或缺的交通工具，車輛的使用越來越頻繁，但也衍生出許多治安與控制問題，例如</w:t>
      </w:r>
      <w:r w:rsidRPr="006838E1">
        <w:rPr>
          <w:rFonts w:hint="eastAsia"/>
          <w:sz w:val="28"/>
          <w:szCs w:val="28"/>
          <w:lang w:eastAsia="zh-TW"/>
        </w:rPr>
        <w:t>:</w:t>
      </w:r>
      <w:r w:rsidRPr="006838E1">
        <w:rPr>
          <w:rFonts w:hint="eastAsia"/>
          <w:sz w:val="28"/>
          <w:szCs w:val="28"/>
          <w:lang w:eastAsia="zh-TW"/>
        </w:rPr>
        <w:t>交通違規、車輛遺失等情形。在事件發生之後，藉由車牌辨別車主已經是常態，</w:t>
      </w:r>
      <w:r>
        <w:rPr>
          <w:rFonts w:hint="eastAsia"/>
          <w:sz w:val="28"/>
          <w:szCs w:val="28"/>
          <w:lang w:eastAsia="zh-TW"/>
        </w:rPr>
        <w:t>並記錄進入車牌號碼及車型，可依過往進出紀錄判斷是否為附近居民，</w:t>
      </w:r>
      <w:r w:rsidRPr="006838E1">
        <w:rPr>
          <w:rFonts w:hint="eastAsia"/>
          <w:sz w:val="28"/>
          <w:szCs w:val="28"/>
          <w:lang w:eastAsia="zh-TW"/>
        </w:rPr>
        <w:t>現今警政單位依然是依靠人工辨別，大幅增加員警工作量與精神</w:t>
      </w:r>
      <w:r>
        <w:rPr>
          <w:rFonts w:hint="eastAsia"/>
          <w:sz w:val="28"/>
          <w:szCs w:val="28"/>
          <w:lang w:eastAsia="zh-TW"/>
        </w:rPr>
        <w:t>消耗</w:t>
      </w:r>
      <w:r w:rsidRPr="006838E1">
        <w:rPr>
          <w:rFonts w:hint="eastAsia"/>
          <w:sz w:val="28"/>
          <w:szCs w:val="28"/>
          <w:lang w:eastAsia="zh-TW"/>
        </w:rPr>
        <w:t>，為有效減少警力負擔，此車牌辨識可應用於</w:t>
      </w:r>
      <w:r>
        <w:rPr>
          <w:rFonts w:hint="eastAsia"/>
          <w:sz w:val="28"/>
          <w:szCs w:val="28"/>
          <w:lang w:eastAsia="zh-TW"/>
        </w:rPr>
        <w:t>辨識使用</w:t>
      </w:r>
      <w:r w:rsidRPr="006838E1">
        <w:rPr>
          <w:rFonts w:hint="eastAsia"/>
          <w:sz w:val="28"/>
          <w:szCs w:val="28"/>
          <w:lang w:eastAsia="zh-TW"/>
        </w:rPr>
        <w:t>車輛停車場</w:t>
      </w:r>
      <w:r>
        <w:rPr>
          <w:rFonts w:hint="eastAsia"/>
          <w:sz w:val="28"/>
          <w:szCs w:val="28"/>
          <w:lang w:eastAsia="zh-TW"/>
        </w:rPr>
        <w:t>或管制區</w:t>
      </w:r>
      <w:r w:rsidRPr="006838E1">
        <w:rPr>
          <w:rFonts w:hint="eastAsia"/>
          <w:sz w:val="28"/>
          <w:szCs w:val="28"/>
          <w:lang w:eastAsia="zh-TW"/>
        </w:rPr>
        <w:t>。</w:t>
      </w:r>
    </w:p>
    <w:p w14:paraId="14D3FF3C" w14:textId="50A37B3C" w:rsidR="00724850" w:rsidRPr="001C1373" w:rsidRDefault="00724850" w:rsidP="00C61727">
      <w:pPr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ab/>
      </w:r>
      <w:r>
        <w:rPr>
          <w:rFonts w:hint="eastAsia"/>
          <w:sz w:val="28"/>
          <w:szCs w:val="28"/>
          <w:lang w:eastAsia="zh-TW"/>
        </w:rPr>
        <w:t>在資訊爆炸的時代，</w:t>
      </w:r>
      <w:r>
        <w:rPr>
          <w:rFonts w:hint="eastAsia"/>
          <w:sz w:val="28"/>
          <w:szCs w:val="28"/>
          <w:lang w:eastAsia="zh-TW"/>
        </w:rPr>
        <w:t>AI</w:t>
      </w:r>
      <w:r w:rsidR="008C4381">
        <w:rPr>
          <w:rFonts w:hint="eastAsia"/>
          <w:sz w:val="28"/>
          <w:szCs w:val="28"/>
          <w:lang w:eastAsia="zh-TW"/>
        </w:rPr>
        <w:t>的興起勢</w:t>
      </w:r>
      <w:r>
        <w:rPr>
          <w:rFonts w:hint="eastAsia"/>
          <w:sz w:val="28"/>
          <w:szCs w:val="28"/>
          <w:lang w:eastAsia="zh-TW"/>
        </w:rPr>
        <w:t>不可檔，</w:t>
      </w:r>
      <w:r w:rsidR="001C1373">
        <w:rPr>
          <w:rFonts w:hint="eastAsia"/>
          <w:sz w:val="28"/>
          <w:szCs w:val="28"/>
          <w:lang w:eastAsia="zh-TW"/>
        </w:rPr>
        <w:t>尤其是應用</w:t>
      </w:r>
      <w:r w:rsidR="009E2178">
        <w:rPr>
          <w:rFonts w:hint="eastAsia"/>
          <w:sz w:val="28"/>
          <w:szCs w:val="28"/>
          <w:lang w:eastAsia="zh-TW"/>
        </w:rPr>
        <w:t>在</w:t>
      </w:r>
      <w:r w:rsidR="001C1373">
        <w:rPr>
          <w:rFonts w:hint="eastAsia"/>
          <w:sz w:val="28"/>
          <w:szCs w:val="28"/>
          <w:lang w:eastAsia="zh-TW"/>
        </w:rPr>
        <w:t>視覺的</w:t>
      </w:r>
      <w:r w:rsidR="001C1373">
        <w:rPr>
          <w:rFonts w:hint="eastAsia"/>
          <w:sz w:val="28"/>
          <w:szCs w:val="28"/>
          <w:lang w:eastAsia="zh-TW"/>
        </w:rPr>
        <w:t>AI</w:t>
      </w:r>
      <w:r w:rsidR="009E2178">
        <w:rPr>
          <w:rFonts w:hint="eastAsia"/>
          <w:sz w:val="28"/>
          <w:szCs w:val="28"/>
          <w:lang w:eastAsia="zh-TW"/>
        </w:rPr>
        <w:t>更是大幅躍進，有別以往依靠正則法，只能辨識特定的物體，到使用類神經網路及各類演算法可以偵測各類物件，透過大量</w:t>
      </w:r>
      <w:r w:rsidR="009E2178">
        <w:rPr>
          <w:rFonts w:hint="eastAsia"/>
          <w:sz w:val="28"/>
          <w:szCs w:val="28"/>
          <w:lang w:eastAsia="zh-TW"/>
        </w:rPr>
        <w:t>Data</w:t>
      </w:r>
      <w:r w:rsidR="009E2178">
        <w:rPr>
          <w:rFonts w:hint="eastAsia"/>
          <w:sz w:val="28"/>
          <w:szCs w:val="28"/>
          <w:lang w:eastAsia="zh-TW"/>
        </w:rPr>
        <w:t>提高正確率，更可以自訂議物件類別，用途多樣且彈性，</w:t>
      </w:r>
      <w:r w:rsidR="009E2178">
        <w:rPr>
          <w:rFonts w:hint="eastAsia"/>
          <w:sz w:val="28"/>
          <w:szCs w:val="28"/>
          <w:lang w:eastAsia="zh-TW"/>
        </w:rPr>
        <w:t>AI</w:t>
      </w:r>
      <w:r w:rsidR="009E2178">
        <w:rPr>
          <w:rFonts w:hint="eastAsia"/>
          <w:sz w:val="28"/>
          <w:szCs w:val="28"/>
          <w:lang w:eastAsia="zh-TW"/>
        </w:rPr>
        <w:t>的興起</w:t>
      </w:r>
      <w:r w:rsidR="008C4381">
        <w:rPr>
          <w:rFonts w:hint="eastAsia"/>
          <w:sz w:val="28"/>
          <w:szCs w:val="28"/>
          <w:lang w:eastAsia="zh-TW"/>
        </w:rPr>
        <w:t>，</w:t>
      </w:r>
      <w:r w:rsidR="00E41B2E">
        <w:rPr>
          <w:rFonts w:hint="eastAsia"/>
          <w:sz w:val="28"/>
          <w:szCs w:val="28"/>
          <w:lang w:eastAsia="zh-TW"/>
        </w:rPr>
        <w:t>可以減緩人力的負擔，也不像人類有多餘的情感可達成判別正當性。</w:t>
      </w:r>
    </w:p>
    <w:p w14:paraId="70EED3DE" w14:textId="77777777" w:rsidR="007021DE" w:rsidRPr="00C61727" w:rsidRDefault="00C61727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/>
          <w:lang w:eastAsia="zh-TW"/>
        </w:rPr>
      </w:pPr>
      <w:r>
        <w:rPr>
          <w:rFonts w:hint="eastAsia"/>
          <w:sz w:val="28"/>
          <w:szCs w:val="28"/>
          <w:lang w:eastAsia="zh-TW"/>
        </w:rPr>
        <w:t xml:space="preserve">        </w:t>
      </w:r>
      <w:r>
        <w:rPr>
          <w:rFonts w:hint="eastAsia"/>
          <w:sz w:val="28"/>
          <w:szCs w:val="28"/>
          <w:lang w:eastAsia="zh-TW"/>
        </w:rPr>
        <w:t>藉由</w:t>
      </w:r>
      <w:proofErr w:type="spellStart"/>
      <w:r>
        <w:rPr>
          <w:rFonts w:hint="eastAsia"/>
          <w:sz w:val="28"/>
          <w:szCs w:val="28"/>
          <w:lang w:eastAsia="zh-TW"/>
        </w:rPr>
        <w:t>arduino</w:t>
      </w:r>
      <w:proofErr w:type="spellEnd"/>
      <w:proofErr w:type="gramStart"/>
      <w:r>
        <w:rPr>
          <w:rFonts w:hint="eastAsia"/>
          <w:sz w:val="28"/>
          <w:szCs w:val="28"/>
          <w:lang w:eastAsia="zh-TW"/>
        </w:rPr>
        <w:t>控制攝像頭</w:t>
      </w:r>
      <w:proofErr w:type="gramEnd"/>
      <w:r>
        <w:rPr>
          <w:rFonts w:hint="eastAsia"/>
          <w:sz w:val="28"/>
          <w:szCs w:val="28"/>
          <w:lang w:eastAsia="zh-TW"/>
        </w:rPr>
        <w:t>傳輸至電腦做紀錄並判別是否為可進入車輛，程式使用</w:t>
      </w:r>
      <w:r>
        <w:rPr>
          <w:rFonts w:hint="eastAsia"/>
          <w:sz w:val="28"/>
          <w:szCs w:val="28"/>
          <w:lang w:eastAsia="zh-TW"/>
        </w:rPr>
        <w:t>Python</w:t>
      </w:r>
      <w:r>
        <w:rPr>
          <w:rFonts w:hint="eastAsia"/>
          <w:sz w:val="28"/>
          <w:szCs w:val="28"/>
          <w:lang w:eastAsia="zh-TW"/>
        </w:rPr>
        <w:t>搭配</w:t>
      </w:r>
      <w:proofErr w:type="spellStart"/>
      <w:r>
        <w:rPr>
          <w:rFonts w:hint="eastAsia"/>
          <w:sz w:val="28"/>
          <w:szCs w:val="28"/>
          <w:lang w:eastAsia="zh-TW"/>
        </w:rPr>
        <w:t>Open</w:t>
      </w:r>
      <w:r>
        <w:rPr>
          <w:sz w:val="28"/>
          <w:szCs w:val="28"/>
          <w:lang w:eastAsia="zh-TW"/>
        </w:rPr>
        <w:t>C</w:t>
      </w:r>
      <w:r>
        <w:rPr>
          <w:rFonts w:hint="eastAsia"/>
          <w:sz w:val="28"/>
          <w:szCs w:val="28"/>
          <w:lang w:eastAsia="zh-TW"/>
        </w:rPr>
        <w:t>V</w:t>
      </w:r>
      <w:proofErr w:type="spellEnd"/>
      <w:r>
        <w:rPr>
          <w:rFonts w:hint="eastAsia"/>
          <w:sz w:val="28"/>
          <w:szCs w:val="28"/>
          <w:lang w:eastAsia="zh-TW"/>
        </w:rPr>
        <w:t>作影像辨識，並加入最新的機器學習</w:t>
      </w:r>
      <w:r>
        <w:rPr>
          <w:rFonts w:hint="eastAsia"/>
          <w:sz w:val="28"/>
          <w:szCs w:val="28"/>
          <w:lang w:eastAsia="zh-TW"/>
        </w:rPr>
        <w:t>(</w:t>
      </w:r>
      <w:r w:rsidRPr="001A5963">
        <w:rPr>
          <w:rFonts w:hint="eastAsia"/>
          <w:sz w:val="28"/>
          <w:szCs w:val="28"/>
          <w:lang w:eastAsia="zh-TW"/>
        </w:rPr>
        <w:t>Machine Learning)</w:t>
      </w:r>
      <w:r w:rsidRPr="001A5963">
        <w:rPr>
          <w:rFonts w:hint="eastAsia"/>
          <w:sz w:val="28"/>
          <w:szCs w:val="28"/>
          <w:lang w:eastAsia="zh-TW"/>
        </w:rPr>
        <w:t>辨別車型種類，且建立</w:t>
      </w:r>
      <w:proofErr w:type="gramStart"/>
      <w:r w:rsidRPr="001A5963">
        <w:rPr>
          <w:rFonts w:hint="eastAsia"/>
          <w:sz w:val="28"/>
          <w:szCs w:val="28"/>
          <w:lang w:eastAsia="zh-TW"/>
        </w:rPr>
        <w:t>一</w:t>
      </w:r>
      <w:proofErr w:type="gramEnd"/>
      <w:r w:rsidRPr="001A5963">
        <w:rPr>
          <w:rFonts w:hint="eastAsia"/>
          <w:sz w:val="28"/>
          <w:szCs w:val="28"/>
          <w:lang w:eastAsia="zh-TW"/>
        </w:rPr>
        <w:t>資料檔</w:t>
      </w:r>
      <w:r>
        <w:rPr>
          <w:rFonts w:hint="eastAsia"/>
          <w:sz w:val="28"/>
          <w:szCs w:val="28"/>
          <w:lang w:eastAsia="zh-TW"/>
        </w:rPr>
        <w:t>並</w:t>
      </w:r>
      <w:r w:rsidRPr="001A5963">
        <w:rPr>
          <w:rFonts w:hint="eastAsia"/>
          <w:sz w:val="28"/>
          <w:szCs w:val="28"/>
          <w:lang w:eastAsia="zh-TW"/>
        </w:rPr>
        <w:t>做紀錄。</w:t>
      </w:r>
      <w:r>
        <w:rPr>
          <w:rFonts w:hint="eastAsia"/>
          <w:sz w:val="28"/>
          <w:szCs w:val="28"/>
          <w:lang w:eastAsia="zh-TW"/>
        </w:rPr>
        <w:t>卻認為可進入之車輛就給指令給</w:t>
      </w:r>
      <w:proofErr w:type="spellStart"/>
      <w:r>
        <w:rPr>
          <w:rFonts w:hint="eastAsia"/>
          <w:sz w:val="28"/>
          <w:szCs w:val="28"/>
          <w:lang w:eastAsia="zh-TW"/>
        </w:rPr>
        <w:t>arduino</w:t>
      </w:r>
      <w:proofErr w:type="spellEnd"/>
      <w:r>
        <w:rPr>
          <w:rFonts w:hint="eastAsia"/>
          <w:sz w:val="28"/>
          <w:szCs w:val="28"/>
          <w:lang w:eastAsia="zh-TW"/>
        </w:rPr>
        <w:t>控制閘門打開。若為危險車輛並控制</w:t>
      </w:r>
      <w:proofErr w:type="spellStart"/>
      <w:r>
        <w:rPr>
          <w:rFonts w:hint="eastAsia"/>
          <w:sz w:val="28"/>
          <w:szCs w:val="28"/>
          <w:lang w:eastAsia="zh-TW"/>
        </w:rPr>
        <w:t>arduino</w:t>
      </w:r>
      <w:proofErr w:type="spellEnd"/>
      <w:r>
        <w:rPr>
          <w:rFonts w:hint="eastAsia"/>
          <w:sz w:val="28"/>
          <w:szCs w:val="28"/>
          <w:lang w:eastAsia="zh-TW"/>
        </w:rPr>
        <w:t>通知管理員避免意外發生。</w:t>
      </w:r>
    </w:p>
    <w:p w14:paraId="1542D90C" w14:textId="77777777" w:rsidR="00F4259F" w:rsidRDefault="00F4259F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/>
          <w:lang w:eastAsia="zh-TW"/>
        </w:rPr>
      </w:pPr>
    </w:p>
    <w:p w14:paraId="408D5C54" w14:textId="77777777" w:rsidR="00F4259F" w:rsidRPr="00965D73" w:rsidRDefault="00F4259F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/>
          <w:lang w:eastAsia="zh-TW"/>
        </w:rPr>
      </w:pPr>
    </w:p>
    <w:p w14:paraId="0A1BDA7C" w14:textId="77777777" w:rsidR="00D5413C" w:rsidRPr="002703C6" w:rsidRDefault="006838E1" w:rsidP="00714486">
      <w:pPr>
        <w:pStyle w:val="2"/>
        <w:rPr>
          <w:rFonts w:ascii="標楷體" w:eastAsia="標楷體" w:hAnsi="標楷體"/>
          <w:b/>
          <w:bCs/>
          <w:sz w:val="36"/>
          <w:szCs w:val="28"/>
          <w:lang w:eastAsia="zh-TW"/>
        </w:rPr>
      </w:pPr>
      <w:bookmarkStart w:id="1" w:name="_Toc25075959"/>
      <w:r w:rsidRPr="002703C6">
        <w:rPr>
          <w:rFonts w:ascii="標楷體" w:eastAsia="標楷體" w:hAnsi="標楷體" w:hint="eastAsia"/>
          <w:b/>
          <w:bCs/>
          <w:sz w:val="36"/>
          <w:szCs w:val="28"/>
          <w:lang w:eastAsia="zh-TW"/>
        </w:rPr>
        <w:t>動機</w:t>
      </w:r>
      <w:bookmarkEnd w:id="1"/>
    </w:p>
    <w:p w14:paraId="699983F6" w14:textId="77777777" w:rsidR="00C77856" w:rsidRDefault="00B35C98" w:rsidP="00B35C98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 w:rsidR="006838E1" w:rsidRPr="006838E1">
        <w:rPr>
          <w:rFonts w:ascii="標楷體" w:eastAsia="標楷體" w:hAnsi="標楷體" w:hint="eastAsia"/>
          <w:sz w:val="28"/>
          <w:szCs w:val="28"/>
          <w:lang w:eastAsia="zh-TW"/>
        </w:rPr>
        <w:t>每當我經過學校門口，時常看到有機車等待被警衛放行，他們並非不是校園教職員工，而</w:t>
      </w:r>
      <w:r w:rsidR="00E767CB">
        <w:rPr>
          <w:rFonts w:ascii="標楷體" w:eastAsia="標楷體" w:hAnsi="標楷體" w:hint="eastAsia"/>
          <w:sz w:val="28"/>
          <w:szCs w:val="28"/>
          <w:lang w:eastAsia="zh-TW"/>
        </w:rPr>
        <w:t>單純只是校園車牌辨識系統僅能辨別小客車車牌，以致機車需要下車刷磁</w:t>
      </w:r>
      <w:proofErr w:type="gramStart"/>
      <w:r w:rsidR="006838E1" w:rsidRPr="006838E1">
        <w:rPr>
          <w:rFonts w:ascii="標楷體" w:eastAsia="標楷體" w:hAnsi="標楷體" w:hint="eastAsia"/>
          <w:sz w:val="28"/>
          <w:szCs w:val="28"/>
          <w:lang w:eastAsia="zh-TW"/>
        </w:rPr>
        <w:t>釦</w:t>
      </w:r>
      <w:proofErr w:type="gramEnd"/>
      <w:r w:rsidR="006838E1" w:rsidRPr="006838E1">
        <w:rPr>
          <w:rFonts w:ascii="標楷體" w:eastAsia="標楷體" w:hAnsi="標楷體" w:hint="eastAsia"/>
          <w:sz w:val="28"/>
          <w:szCs w:val="28"/>
          <w:lang w:eastAsia="zh-TW"/>
        </w:rPr>
        <w:t>才能通過障礙，</w:t>
      </w:r>
      <w:r w:rsidR="006838E1">
        <w:rPr>
          <w:rFonts w:ascii="標楷體" w:eastAsia="標楷體" w:hAnsi="標楷體" w:hint="eastAsia"/>
          <w:sz w:val="28"/>
          <w:szCs w:val="28"/>
          <w:lang w:eastAsia="zh-TW"/>
        </w:rPr>
        <w:t>若能增進校園門口辨識系統想必須相當值得榮幸的事，並與專題組員討論過後，決定以此為題目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作為大學專題內容。</w:t>
      </w:r>
    </w:p>
    <w:p w14:paraId="4168680F" w14:textId="77777777" w:rsidR="006838E1" w:rsidRDefault="00C77856" w:rsidP="00C77856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現在最新型的停車場都是用車牌辨識系統來處理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車輛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，顯得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更為重要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，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傳統用人工進行管理的方法不符合經濟成本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於是才有車牌辨識系統的產生。還能記錄進出校門車輛紀錄，達到校園安全掌控</w:t>
      </w:r>
      <w:r w:rsidR="001A5963">
        <w:rPr>
          <w:rFonts w:ascii="標楷體" w:eastAsia="標楷體" w:hAnsi="標楷體" w:hint="eastAsia"/>
          <w:sz w:val="28"/>
          <w:szCs w:val="28"/>
          <w:lang w:eastAsia="zh-TW"/>
        </w:rPr>
        <w:t>。</w:t>
      </w:r>
    </w:p>
    <w:p w14:paraId="7DD74096" w14:textId="77777777" w:rsidR="00B273A5" w:rsidRPr="002703C6" w:rsidRDefault="00B273A5" w:rsidP="00714486">
      <w:pPr>
        <w:pStyle w:val="2"/>
        <w:rPr>
          <w:rFonts w:ascii="標楷體" w:eastAsia="標楷體" w:hAnsi="標楷體"/>
          <w:b/>
          <w:bCs/>
          <w:sz w:val="36"/>
          <w:szCs w:val="28"/>
          <w:lang w:eastAsia="zh-TW"/>
        </w:rPr>
      </w:pPr>
      <w:bookmarkStart w:id="2" w:name="_Toc25075960"/>
      <w:r w:rsidRPr="002703C6">
        <w:rPr>
          <w:rFonts w:ascii="標楷體" w:eastAsia="標楷體" w:hAnsi="標楷體" w:hint="eastAsia"/>
          <w:b/>
          <w:bCs/>
          <w:sz w:val="36"/>
          <w:szCs w:val="28"/>
          <w:lang w:eastAsia="zh-TW"/>
        </w:rPr>
        <w:lastRenderedPageBreak/>
        <w:t>預期成果</w:t>
      </w:r>
      <w:bookmarkEnd w:id="2"/>
    </w:p>
    <w:p w14:paraId="45D5B945" w14:textId="77777777" w:rsidR="00B273A5" w:rsidRPr="006A2A30" w:rsidRDefault="00B273A5" w:rsidP="00B273A5">
      <w:pPr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使用</w:t>
      </w:r>
      <w:r w:rsidR="006A2A30">
        <w:rPr>
          <w:rFonts w:ascii="標楷體" w:eastAsia="標楷體" w:hAnsi="標楷體"/>
          <w:sz w:val="28"/>
          <w:szCs w:val="28"/>
          <w:lang w:eastAsia="zh-TW"/>
        </w:rPr>
        <w:t>YOLO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物件辨識</w:t>
      </w:r>
      <w:r w:rsidR="006A2A30">
        <w:rPr>
          <w:rFonts w:ascii="標楷體" w:eastAsia="標楷體" w:hAnsi="標楷體" w:hint="eastAsia"/>
          <w:sz w:val="28"/>
          <w:szCs w:val="28"/>
          <w:lang w:eastAsia="zh-TW"/>
        </w:rPr>
        <w:t>(</w:t>
      </w:r>
      <w:r w:rsidRPr="006A2A30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 w:rsidR="006A2A30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)</w:t>
      </w:r>
      <w:r w:rsidR="006A2A30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，學習如何在一張圖片中找出車牌位子，並將它讀取出來，傳統的車牌辨識尋找車牌位子使用圖片輪廓化，再將其作二值化，透過膨脹與收縮輪廓，可以找到線條區域密度較高的車牌位子，找出車牌後</w:t>
      </w:r>
      <w:r w:rsidR="00836D51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利用投影法將兩張圖片做矩陣相減，</w:t>
      </w:r>
      <w:proofErr w:type="gramStart"/>
      <w:r w:rsidR="00836D51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相減值最小</w:t>
      </w:r>
      <w:proofErr w:type="gramEnd"/>
      <w:r w:rsidR="00836D51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的圖片，即是該圖片代表的數字或英文</w:t>
      </w:r>
      <w:r w:rsidR="006A2A30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。</w:t>
      </w:r>
    </w:p>
    <w:p w14:paraId="333172CB" w14:textId="77777777" w:rsidR="00B273A5" w:rsidRDefault="00B273A5" w:rsidP="00B273A5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 w:rsidR="00836D51">
        <w:rPr>
          <w:rFonts w:ascii="標楷體" w:eastAsia="標楷體" w:hAnsi="標楷體" w:hint="eastAsia"/>
          <w:sz w:val="28"/>
          <w:szCs w:val="28"/>
          <w:lang w:eastAsia="zh-TW"/>
        </w:rPr>
        <w:t>傳統車牌辨識的</w:t>
      </w:r>
      <w:r w:rsidR="006A2A30">
        <w:rPr>
          <w:rFonts w:ascii="標楷體" w:eastAsia="標楷體" w:hAnsi="標楷體" w:hint="eastAsia"/>
          <w:sz w:val="28"/>
          <w:szCs w:val="28"/>
          <w:lang w:eastAsia="zh-TW"/>
        </w:rPr>
        <w:t>做法有個缺點，就是在車牌位子有過多的裝飾容易造成機器判讀失敗，又或者</w:t>
      </w:r>
      <w:r w:rsidR="00836D51">
        <w:rPr>
          <w:rFonts w:ascii="標楷體" w:eastAsia="標楷體" w:hAnsi="標楷體" w:hint="eastAsia"/>
          <w:sz w:val="28"/>
          <w:szCs w:val="28"/>
          <w:lang w:eastAsia="zh-TW"/>
        </w:rPr>
        <w:t>未停留在規定區域及造成讀取失敗，且在判別汽機車上困難，不便於記錄，車牌讀取時，有特殊字母容易造成辨識錯誤，如:8和B、5和S、</w:t>
      </w:r>
      <w:r w:rsidR="00671BBB">
        <w:rPr>
          <w:rFonts w:ascii="標楷體" w:eastAsia="標楷體" w:hAnsi="標楷體" w:hint="eastAsia"/>
          <w:sz w:val="28"/>
          <w:szCs w:val="28"/>
          <w:lang w:eastAsia="zh-TW"/>
        </w:rPr>
        <w:t>I和1、D和0等等，且運算量龐大，費時較長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。</w:t>
      </w:r>
    </w:p>
    <w:p w14:paraId="0B0DB0B6" w14:textId="77777777" w:rsidR="00671BBB" w:rsidRDefault="00671BBB" w:rsidP="00B273A5">
      <w:pPr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經以上分析我們決定</w:t>
      </w:r>
      <w:proofErr w:type="gramStart"/>
      <w:r>
        <w:rPr>
          <w:rFonts w:ascii="標楷體" w:eastAsia="標楷體" w:hAnsi="標楷體" w:hint="eastAsia"/>
          <w:sz w:val="28"/>
          <w:szCs w:val="28"/>
          <w:lang w:eastAsia="zh-TW"/>
        </w:rPr>
        <w:t>採</w:t>
      </w:r>
      <w:proofErr w:type="gramEnd"/>
      <w:r>
        <w:rPr>
          <w:rFonts w:ascii="標楷體" w:eastAsia="標楷體" w:hAnsi="標楷體" w:hint="eastAsia"/>
          <w:sz w:val="28"/>
          <w:szCs w:val="28"/>
          <w:lang w:eastAsia="zh-TW"/>
        </w:rPr>
        <w:t>機器學習中的物件辨識(</w:t>
      </w:r>
      <w:r w:rsidRPr="006A2A30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)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，並使用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Y</w:t>
      </w:r>
      <w:r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  <w:t>OLO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這套辨識方式，不僅可以辨識車種便於紀錄與日後的查詢，且可以降低字元辨識錯誤率。</w:t>
      </w:r>
    </w:p>
    <w:p w14:paraId="2740FD3A" w14:textId="77777777" w:rsidR="00671BBB" w:rsidRDefault="005E4BFB" w:rsidP="00C61727">
      <w:pPr>
        <w:rPr>
          <w:rFonts w:ascii="Georgia" w:hAnsi="Georgia"/>
          <w:spacing w:val="-1"/>
          <w:sz w:val="24"/>
          <w:szCs w:val="24"/>
          <w:shd w:val="clear" w:color="auto" w:fill="FFFFFF"/>
          <w:lang w:eastAsia="zh-TW"/>
        </w:rPr>
      </w:pP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 xml:space="preserve">        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YOLO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將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視為一個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single regression problem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，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YOLO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在從影像輸入到輸出預測結果僅靠一個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CNN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來實現，利用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CNN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來同時預測多個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bounding-box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並且針對每一個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box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來計算物體的機率，而在訓練的時候也是直接拿整張圖丟到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NN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中來訓練，這樣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end-to-end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的算法可以避免傳統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的必須分開訓練的缺點，並且大幅加快運算速度，一般的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YOLO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版本可以在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single Titan X GPU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可以有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45FPS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，而輕量化版本甚至達到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150FPS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。</w:t>
      </w:r>
    </w:p>
    <w:p w14:paraId="033F5C03" w14:textId="77777777" w:rsidR="00671BBB" w:rsidRDefault="00C61727" w:rsidP="00714486">
      <w:pPr>
        <w:ind w:firstLineChars="200" w:firstLine="558"/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  <w:r w:rsidRPr="00C61727"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不僅</w:t>
      </w:r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可利用</w:t>
      </w:r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GPU</w:t>
      </w:r>
      <w:r w:rsidRPr="00C61727"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大幅增加</w:t>
      </w:r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辨識</w:t>
      </w:r>
      <w:r w:rsidRPr="00C61727"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速度，若模型訓練得當</w:t>
      </w:r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還可降低錯誤機率，且程式若能稍做修改，就可以使用在停車場各</w:t>
      </w:r>
      <w:proofErr w:type="gramStart"/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各</w:t>
      </w:r>
      <w:proofErr w:type="gramEnd"/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角落達安全落實，將行經車輛的車牌做紀錄，若遇到車子被竊取就可以清楚知道從哪些出口離開，加快辦案速度，增加尋回機率。</w:t>
      </w:r>
    </w:p>
    <w:p w14:paraId="30B98C93" w14:textId="77777777"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14:paraId="5952A0B2" w14:textId="77777777"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14:paraId="51EBAD78" w14:textId="77777777" w:rsidR="00714486" w:rsidRDefault="00714486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14:paraId="596AC882" w14:textId="272128B4" w:rsidR="00714486" w:rsidRPr="00980434" w:rsidRDefault="00714486" w:rsidP="007A0792">
      <w:pPr>
        <w:outlineLvl w:val="1"/>
        <w:rPr>
          <w:rFonts w:ascii="標楷體" w:eastAsia="標楷體" w:hAnsi="標楷體"/>
          <w:b/>
          <w:sz w:val="40"/>
          <w:szCs w:val="44"/>
          <w:lang w:eastAsia="zh-TW"/>
        </w:rPr>
      </w:pPr>
      <w:bookmarkStart w:id="3" w:name="_GoBack"/>
      <w:bookmarkEnd w:id="3"/>
      <w:r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  <w:br w:type="page"/>
      </w:r>
      <w:bookmarkStart w:id="4" w:name="_Toc25075961"/>
      <w:r w:rsidRPr="002703C6">
        <w:rPr>
          <w:rFonts w:ascii="標楷體" w:eastAsia="標楷體" w:hAnsi="標楷體" w:hint="eastAsia"/>
          <w:b/>
          <w:sz w:val="32"/>
          <w:szCs w:val="36"/>
          <w:lang w:eastAsia="zh-TW"/>
        </w:rPr>
        <w:lastRenderedPageBreak/>
        <w:t>所需工具</w:t>
      </w:r>
      <w:bookmarkEnd w:id="4"/>
    </w:p>
    <w:p w14:paraId="709AFCFD" w14:textId="5073506B" w:rsidR="00714486" w:rsidRPr="00DC75A9" w:rsidRDefault="00714486" w:rsidP="00980434">
      <w:pPr>
        <w:numPr>
          <w:ilvl w:val="0"/>
          <w:numId w:val="23"/>
        </w:numPr>
        <w:tabs>
          <w:tab w:val="num" w:pos="720"/>
        </w:tabs>
        <w:ind w:left="499" w:hanging="357"/>
        <w:rPr>
          <w:rFonts w:ascii="標楷體" w:eastAsia="標楷體" w:hAnsi="標楷體"/>
          <w:sz w:val="28"/>
          <w:szCs w:val="40"/>
          <w:lang w:eastAsia="zh-TW"/>
        </w:rPr>
      </w:pPr>
      <w:r w:rsidRPr="00DC75A9">
        <w:rPr>
          <w:rFonts w:ascii="標楷體" w:eastAsia="標楷體" w:hAnsi="標楷體" w:hint="eastAsia"/>
          <w:sz w:val="28"/>
          <w:szCs w:val="40"/>
          <w:lang w:eastAsia="zh-TW"/>
        </w:rPr>
        <w:t>使用工具 : 羅技 C920r HD Pro 視訊攝影機、台達DC小型馬達、3D列印</w:t>
      </w:r>
    </w:p>
    <w:p w14:paraId="04E866FB" w14:textId="0A0D94F1" w:rsidR="00714486" w:rsidRPr="00DC75A9" w:rsidRDefault="00714486" w:rsidP="00980434">
      <w:pPr>
        <w:numPr>
          <w:ilvl w:val="0"/>
          <w:numId w:val="23"/>
        </w:numPr>
        <w:tabs>
          <w:tab w:val="num" w:pos="720"/>
        </w:tabs>
        <w:ind w:left="499" w:hanging="357"/>
        <w:rPr>
          <w:rFonts w:ascii="標楷體" w:eastAsia="標楷體" w:hAnsi="標楷體"/>
          <w:sz w:val="28"/>
          <w:szCs w:val="40"/>
          <w:lang w:eastAsia="zh-TW"/>
        </w:rPr>
      </w:pPr>
      <w:r w:rsidRPr="00DC75A9">
        <w:rPr>
          <w:rFonts w:ascii="標楷體" w:eastAsia="標楷體" w:hAnsi="標楷體" w:hint="eastAsia"/>
          <w:sz w:val="28"/>
          <w:szCs w:val="40"/>
          <w:lang w:eastAsia="zh-TW"/>
        </w:rPr>
        <w:t>電腦硬體 : AMD_R7_1700X、RAM_16G、HDD_500G、GPU_GTX970(總機)</w:t>
      </w:r>
    </w:p>
    <w:p w14:paraId="62C36267" w14:textId="68462C13" w:rsidR="00714486" w:rsidRPr="00DC75A9" w:rsidRDefault="00714486" w:rsidP="00980434">
      <w:pPr>
        <w:numPr>
          <w:ilvl w:val="0"/>
          <w:numId w:val="23"/>
        </w:numPr>
        <w:tabs>
          <w:tab w:val="num" w:pos="720"/>
        </w:tabs>
        <w:ind w:left="499" w:hanging="357"/>
        <w:rPr>
          <w:rFonts w:ascii="標楷體" w:eastAsia="標楷體" w:hAnsi="標楷體"/>
          <w:sz w:val="28"/>
          <w:szCs w:val="40"/>
          <w:lang w:eastAsia="zh-TW"/>
        </w:rPr>
      </w:pPr>
      <w:r w:rsidRPr="00DC75A9">
        <w:rPr>
          <w:rFonts w:ascii="標楷體" w:eastAsia="標楷體" w:hAnsi="標楷體" w:hint="eastAsia"/>
          <w:sz w:val="28"/>
          <w:szCs w:val="40"/>
          <w:lang w:eastAsia="zh-TW"/>
        </w:rPr>
        <w:t>開發程式 : 主要程式語言、主要開發套件</w:t>
      </w:r>
      <w:proofErr w:type="spellStart"/>
      <w:r w:rsidRPr="00DC75A9">
        <w:rPr>
          <w:rFonts w:ascii="標楷體" w:eastAsia="標楷體" w:hAnsi="標楷體" w:hint="eastAsia"/>
          <w:sz w:val="28"/>
          <w:szCs w:val="40"/>
          <w:lang w:eastAsia="zh-TW"/>
        </w:rPr>
        <w:t>OpenCV</w:t>
      </w:r>
      <w:proofErr w:type="spellEnd"/>
      <w:r w:rsidRPr="00DC75A9">
        <w:rPr>
          <w:rFonts w:ascii="標楷體" w:eastAsia="標楷體" w:hAnsi="標楷體" w:hint="eastAsia"/>
          <w:sz w:val="28"/>
          <w:szCs w:val="40"/>
          <w:lang w:eastAsia="zh-TW"/>
        </w:rPr>
        <w:t>、主要程式編輯器Visual Studio Code、版本控制軟件</w:t>
      </w:r>
      <w:proofErr w:type="spellStart"/>
      <w:r w:rsidRPr="00DC75A9">
        <w:rPr>
          <w:rFonts w:ascii="標楷體" w:eastAsia="標楷體" w:hAnsi="標楷體" w:hint="eastAsia"/>
          <w:sz w:val="28"/>
          <w:szCs w:val="40"/>
          <w:lang w:eastAsia="zh-TW"/>
        </w:rPr>
        <w:t>Git</w:t>
      </w:r>
      <w:proofErr w:type="spellEnd"/>
      <w:r w:rsidRPr="00DC75A9">
        <w:rPr>
          <w:rFonts w:ascii="標楷體" w:eastAsia="標楷體" w:hAnsi="標楷體" w:hint="eastAsia"/>
          <w:sz w:val="28"/>
          <w:szCs w:val="40"/>
          <w:lang w:eastAsia="zh-TW"/>
        </w:rPr>
        <w:t>、。</w:t>
      </w:r>
    </w:p>
    <w:p w14:paraId="7CA30499" w14:textId="5FD9411C" w:rsidR="00714486" w:rsidRDefault="009E4EA5" w:rsidP="00980434">
      <w:pPr>
        <w:widowControl w:val="0"/>
        <w:rPr>
          <w:rFonts w:ascii="標楷體" w:eastAsia="標楷體" w:hAnsi="標楷體"/>
          <w:sz w:val="40"/>
          <w:szCs w:val="40"/>
          <w:lang w:eastAsia="zh-TW"/>
        </w:rPr>
      </w:pPr>
      <w:r>
        <w:rPr>
          <w:rFonts w:ascii="標楷體" w:eastAsia="標楷體" w:hAnsi="標楷體" w:hint="eastAsia"/>
          <w:b/>
          <w:bCs/>
          <w:noProof/>
          <w:sz w:val="40"/>
          <w:szCs w:val="40"/>
          <w:lang w:eastAsia="zh-TW"/>
        </w:rPr>
        <w:drawing>
          <wp:anchor distT="0" distB="0" distL="114300" distR="114300" simplePos="0" relativeHeight="251658240" behindDoc="1" locked="0" layoutInCell="1" allowOverlap="1" wp14:anchorId="0D1C8F73" wp14:editId="6493FD46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799590" cy="1356995"/>
            <wp:effectExtent l="0" t="0" r="0" b="0"/>
            <wp:wrapTight wrapText="bothSides">
              <wp:wrapPolygon edited="0">
                <wp:start x="0" y="0"/>
                <wp:lineTo x="0" y="21226"/>
                <wp:lineTo x="21265" y="21226"/>
                <wp:lineTo x="21265" y="0"/>
                <wp:lineTo x="0" y="0"/>
              </wp:wrapPolygon>
            </wp:wrapTight>
            <wp:docPr id="1" name="圖片 1" descr="C:\Users\user\AppData\Local\Microsoft\Windows\INetCache\Content.Word\1560840255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156084025559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BA9">
        <w:rPr>
          <w:rFonts w:ascii="標楷體" w:eastAsia="標楷體" w:hAnsi="標楷體"/>
          <w:noProof/>
          <w:sz w:val="40"/>
          <w:szCs w:val="40"/>
          <w:lang w:eastAsia="zh-TW"/>
        </w:rPr>
        <w:drawing>
          <wp:anchor distT="0" distB="0" distL="114300" distR="114300" simplePos="0" relativeHeight="251660288" behindDoc="1" locked="0" layoutInCell="1" allowOverlap="1" wp14:anchorId="70B7C5C4" wp14:editId="4D9C0293">
            <wp:simplePos x="0" y="0"/>
            <wp:positionH relativeFrom="margin">
              <wp:posOffset>4105275</wp:posOffset>
            </wp:positionH>
            <wp:positionV relativeFrom="paragraph">
              <wp:posOffset>13335</wp:posOffset>
            </wp:positionV>
            <wp:extent cx="1800000" cy="1699200"/>
            <wp:effectExtent l="0" t="0" r="0" b="0"/>
            <wp:wrapTight wrapText="bothSides">
              <wp:wrapPolygon edited="0">
                <wp:start x="8460" y="0"/>
                <wp:lineTo x="7088" y="727"/>
                <wp:lineTo x="5030" y="2907"/>
                <wp:lineTo x="5030" y="5814"/>
                <wp:lineTo x="8003" y="7752"/>
                <wp:lineTo x="0" y="7752"/>
                <wp:lineTo x="0" y="14050"/>
                <wp:lineTo x="1829" y="15504"/>
                <wp:lineTo x="0" y="17441"/>
                <wp:lineTo x="0" y="20591"/>
                <wp:lineTo x="3887" y="21317"/>
                <wp:lineTo x="5488" y="21317"/>
                <wp:lineTo x="13490" y="21317"/>
                <wp:lineTo x="21265" y="20348"/>
                <wp:lineTo x="21265" y="16957"/>
                <wp:lineTo x="19435" y="15504"/>
                <wp:lineTo x="21265" y="13566"/>
                <wp:lineTo x="21265" y="8479"/>
                <wp:lineTo x="13262" y="7752"/>
                <wp:lineTo x="16234" y="5572"/>
                <wp:lineTo x="16234" y="3149"/>
                <wp:lineTo x="14176" y="727"/>
                <wp:lineTo x="12576" y="0"/>
                <wp:lineTo x="8460" y="0"/>
              </wp:wrapPolygon>
            </wp:wrapTight>
            <wp:docPr id="3" name="圖片 3" descr="C:\Users\user\AppData\Local\Microsoft\Windows\INetCache\Content.Word\OpenCV_Logo_with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OpenCV_Logo_with_tex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434">
        <w:rPr>
          <w:rFonts w:ascii="標楷體" w:eastAsia="標楷體" w:hAnsi="標楷體" w:hint="eastAsia"/>
          <w:noProof/>
          <w:sz w:val="40"/>
          <w:szCs w:val="40"/>
          <w:lang w:eastAsia="zh-TW"/>
        </w:rPr>
        <w:drawing>
          <wp:anchor distT="0" distB="0" distL="114300" distR="114300" simplePos="0" relativeHeight="251659264" behindDoc="1" locked="0" layoutInCell="1" allowOverlap="1" wp14:anchorId="6990DB58" wp14:editId="750D5FA6">
            <wp:simplePos x="0" y="0"/>
            <wp:positionH relativeFrom="column">
              <wp:posOffset>2167255</wp:posOffset>
            </wp:positionH>
            <wp:positionV relativeFrom="paragraph">
              <wp:posOffset>11430</wp:posOffset>
            </wp:positionV>
            <wp:extent cx="1800000" cy="1422000"/>
            <wp:effectExtent l="0" t="0" r="0" b="6985"/>
            <wp:wrapTight wrapText="bothSides">
              <wp:wrapPolygon edited="0">
                <wp:start x="7317" y="0"/>
                <wp:lineTo x="5945" y="289"/>
                <wp:lineTo x="5030" y="2315"/>
                <wp:lineTo x="5030" y="4631"/>
                <wp:lineTo x="0" y="5788"/>
                <wp:lineTo x="0" y="14471"/>
                <wp:lineTo x="4344" y="18523"/>
                <wp:lineTo x="5030" y="19680"/>
                <wp:lineTo x="6631" y="21417"/>
                <wp:lineTo x="7774" y="21417"/>
                <wp:lineTo x="13948" y="21417"/>
                <wp:lineTo x="14862" y="21417"/>
                <wp:lineTo x="16920" y="18523"/>
                <wp:lineTo x="21265" y="14471"/>
                <wp:lineTo x="21265" y="5499"/>
                <wp:lineTo x="16463" y="4631"/>
                <wp:lineTo x="16692" y="2894"/>
                <wp:lineTo x="15091" y="289"/>
                <wp:lineTo x="13719" y="0"/>
                <wp:lineTo x="7317" y="0"/>
              </wp:wrapPolygon>
            </wp:wrapTight>
            <wp:docPr id="2" name="圖片 2" descr="C:\Users\user\AppData\Local\Microsoft\Windows\INetCache\Content.Word\1024px-Python-logo-notex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1024px-Python-logo-notext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486">
        <w:rPr>
          <w:rFonts w:ascii="標楷體" w:eastAsia="標楷體" w:hAnsi="標楷體" w:hint="eastAsia"/>
          <w:sz w:val="40"/>
          <w:szCs w:val="40"/>
          <w:lang w:eastAsia="zh-TW"/>
        </w:rPr>
        <w:t xml:space="preserve">    </w:t>
      </w:r>
    </w:p>
    <w:p w14:paraId="14F4531A" w14:textId="4A84E4BE" w:rsidR="00980434" w:rsidRDefault="00714486" w:rsidP="00714486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     </w:t>
      </w:r>
    </w:p>
    <w:p w14:paraId="7C24C71C" w14:textId="02E9F53E" w:rsidR="00980434" w:rsidRDefault="00006BA9" w:rsidP="00714486">
      <w:pPr>
        <w:rPr>
          <w:rFonts w:ascii="標楷體" w:eastAsia="標楷體" w:hAnsi="標楷體"/>
          <w:lang w:eastAsia="zh-TW"/>
        </w:rPr>
      </w:pPr>
      <w:r w:rsidRPr="00980434">
        <w:rPr>
          <w:rFonts w:ascii="標楷體" w:eastAsia="標楷體" w:hAnsi="標楷體"/>
          <w:b/>
          <w:bCs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D0432F" wp14:editId="0D0FB1E1">
                <wp:simplePos x="0" y="0"/>
                <wp:positionH relativeFrom="column">
                  <wp:posOffset>-107950</wp:posOffset>
                </wp:positionH>
                <wp:positionV relativeFrom="paragraph">
                  <wp:posOffset>337185</wp:posOffset>
                </wp:positionV>
                <wp:extent cx="2105660" cy="332105"/>
                <wp:effectExtent l="0" t="0" r="889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66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F0732" w14:textId="77777777" w:rsidR="003D28CD" w:rsidRDefault="003D28CD">
                            <w:r w:rsidRPr="00A3755C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lang w:eastAsia="zh-TW"/>
                              </w:rPr>
                              <w:t>羅技 C920r HD Pro 視訊攝影機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0432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8.5pt;margin-top:26.55pt;width:165.8pt;height:26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" stroked="f">
                <v:textbox>
                  <w:txbxContent>
                    <w:p w14:paraId="7D1F0732" w14:textId="77777777" w:rsidR="003D28CD" w:rsidRDefault="003D28CD">
                      <w:r w:rsidRPr="00A3755C">
                        <w:rPr>
                          <w:rFonts w:ascii="標楷體" w:eastAsia="標楷體" w:hAnsi="標楷體" w:hint="eastAsia"/>
                          <w:b/>
                          <w:bCs/>
                          <w:lang w:eastAsia="zh-TW"/>
                        </w:rPr>
                        <w:t>羅技 C920r HD Pro 視訊攝影機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FD2E6A" w14:textId="030CD605" w:rsidR="00714486" w:rsidRPr="00980434" w:rsidRDefault="00006BA9" w:rsidP="00714486">
      <w:pPr>
        <w:rPr>
          <w:rFonts w:ascii="標楷體" w:eastAsia="標楷體" w:hAnsi="標楷體"/>
          <w:b/>
          <w:bCs/>
          <w:lang w:eastAsia="zh-TW"/>
        </w:rPr>
      </w:pPr>
      <w:r w:rsidRPr="00980434">
        <w:rPr>
          <w:rFonts w:ascii="標楷體" w:eastAsia="標楷體" w:hAnsi="標楷體"/>
          <w:b/>
          <w:bCs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675A1B" wp14:editId="088AC014">
                <wp:simplePos x="0" y="0"/>
                <wp:positionH relativeFrom="margin">
                  <wp:posOffset>4505325</wp:posOffset>
                </wp:positionH>
                <wp:positionV relativeFrom="paragraph">
                  <wp:posOffset>20320</wp:posOffset>
                </wp:positionV>
                <wp:extent cx="952500" cy="1404620"/>
                <wp:effectExtent l="0" t="0" r="0" b="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A91DA" w14:textId="77777777" w:rsidR="003D28CD" w:rsidRDefault="003D28CD" w:rsidP="00980434">
                            <w:pPr>
                              <w:jc w:val="center"/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bCs/>
                                <w:lang w:eastAsia="zh-TW"/>
                              </w:rPr>
                              <w:t>penCV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75A1B" id="_x0000_s1027" type="#_x0000_t202" style="position:absolute;margin-left:354.75pt;margin-top:1.6pt;width: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" stroked="f">
                <v:textbox style="mso-fit-shape-to-text:t">
                  <w:txbxContent>
                    <w:p w14:paraId="054A91DA" w14:textId="77777777" w:rsidR="003D28CD" w:rsidRDefault="003D28CD" w:rsidP="00980434">
                      <w:pPr>
                        <w:jc w:val="center"/>
                      </w:pPr>
                      <w:r>
                        <w:rPr>
                          <w:rFonts w:ascii="標楷體" w:eastAsia="標楷體" w:hAnsi="標楷體" w:hint="eastAsia"/>
                          <w:b/>
                          <w:bCs/>
                          <w:lang w:eastAsia="zh-TW"/>
                        </w:rPr>
                        <w:t>O</w:t>
                      </w:r>
                      <w:r>
                        <w:rPr>
                          <w:rFonts w:ascii="標楷體" w:eastAsia="標楷體" w:hAnsi="標楷體"/>
                          <w:b/>
                          <w:bCs/>
                          <w:lang w:eastAsia="zh-TW"/>
                        </w:rPr>
                        <w:t>penCV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0434">
        <w:rPr>
          <w:rFonts w:ascii="標楷體" w:eastAsia="標楷體" w:hAnsi="標楷體"/>
          <w:b/>
          <w:bCs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8F0C8" wp14:editId="50457A83">
                <wp:simplePos x="0" y="0"/>
                <wp:positionH relativeFrom="column">
                  <wp:posOffset>2569210</wp:posOffset>
                </wp:positionH>
                <wp:positionV relativeFrom="paragraph">
                  <wp:posOffset>6985</wp:posOffset>
                </wp:positionV>
                <wp:extent cx="1066800" cy="400050"/>
                <wp:effectExtent l="0" t="0" r="0" b="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A55B5" w14:textId="77777777" w:rsidR="003D28CD" w:rsidRDefault="003D28CD" w:rsidP="00980434">
                            <w:pPr>
                              <w:jc w:val="center"/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lang w:eastAsia="zh-TW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F0C8" id="_x0000_s1028" type="#_x0000_t202" style="position:absolute;margin-left:202.3pt;margin-top:.55pt;width:84pt;height: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" stroked="f">
                <v:textbox>
                  <w:txbxContent>
                    <w:p w14:paraId="7DCA55B5" w14:textId="77777777" w:rsidR="003D28CD" w:rsidRDefault="003D28CD" w:rsidP="00980434">
                      <w:pPr>
                        <w:jc w:val="center"/>
                      </w:pPr>
                      <w:r>
                        <w:rPr>
                          <w:rFonts w:ascii="標楷體" w:eastAsia="標楷體" w:hAnsi="標楷體" w:hint="eastAsia"/>
                          <w:b/>
                          <w:bCs/>
                          <w:lang w:eastAsia="zh-TW"/>
                        </w:rPr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434" w:rsidRPr="00980434">
        <w:rPr>
          <w:rFonts w:ascii="標楷體" w:eastAsia="標楷體" w:hAnsi="標楷體" w:hint="eastAsia"/>
          <w:b/>
          <w:bCs/>
          <w:lang w:eastAsia="zh-TW"/>
        </w:rPr>
        <w:t xml:space="preserve"> </w:t>
      </w:r>
    </w:p>
    <w:p w14:paraId="2FEA8993" w14:textId="7542ED4B" w:rsidR="00714486" w:rsidRDefault="00714486" w:rsidP="00714486">
      <w:pPr>
        <w:rPr>
          <w:rFonts w:ascii="標楷體" w:eastAsia="標楷體" w:hAnsi="標楷體"/>
          <w:lang w:eastAsia="zh-TW"/>
        </w:rPr>
      </w:pPr>
    </w:p>
    <w:p w14:paraId="53ACA9FD" w14:textId="23963AF4" w:rsidR="00714486" w:rsidRDefault="009E4EA5" w:rsidP="00714486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noProof/>
          <w:sz w:val="40"/>
          <w:szCs w:val="40"/>
          <w:lang w:eastAsia="zh-TW"/>
        </w:rPr>
        <w:drawing>
          <wp:anchor distT="0" distB="0" distL="114300" distR="114300" simplePos="0" relativeHeight="251661312" behindDoc="1" locked="0" layoutInCell="1" allowOverlap="1" wp14:anchorId="610C485E" wp14:editId="10E19EF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799590" cy="1799590"/>
            <wp:effectExtent l="0" t="0" r="0" b="0"/>
            <wp:wrapSquare wrapText="bothSides"/>
            <wp:docPr id="4" name="圖片 4" descr="9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9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223BB" w14:textId="67F02A1D" w:rsidR="00714486" w:rsidRDefault="00714486" w:rsidP="00714486">
      <w:pPr>
        <w:rPr>
          <w:rFonts w:ascii="標楷體" w:eastAsia="標楷體" w:hAnsi="標楷體"/>
          <w:lang w:eastAsia="zh-TW"/>
        </w:rPr>
      </w:pPr>
    </w:p>
    <w:p w14:paraId="47218816" w14:textId="25CC1F56" w:rsidR="00714486" w:rsidRDefault="00714486" w:rsidP="00714486">
      <w:pPr>
        <w:rPr>
          <w:rFonts w:ascii="標楷體" w:eastAsia="標楷體" w:hAnsi="標楷體"/>
          <w:lang w:eastAsia="zh-TW"/>
        </w:rPr>
      </w:pPr>
    </w:p>
    <w:p w14:paraId="6C6E94F2" w14:textId="77764C56" w:rsidR="00714486" w:rsidRDefault="00714486" w:rsidP="00714486">
      <w:pPr>
        <w:rPr>
          <w:rFonts w:ascii="標楷體" w:eastAsia="標楷體" w:hAnsi="標楷體"/>
          <w:lang w:eastAsia="zh-TW"/>
        </w:rPr>
      </w:pPr>
    </w:p>
    <w:p w14:paraId="695509C3" w14:textId="467A8EE0" w:rsidR="00714486" w:rsidRDefault="00714486" w:rsidP="00714486">
      <w:pPr>
        <w:rPr>
          <w:rFonts w:ascii="標楷體" w:eastAsia="標楷體" w:hAnsi="標楷體"/>
          <w:lang w:eastAsia="zh-TW"/>
        </w:rPr>
      </w:pPr>
    </w:p>
    <w:p w14:paraId="7E6475CC" w14:textId="66D2D5CE" w:rsidR="00714486" w:rsidRDefault="00714486" w:rsidP="00714486">
      <w:pPr>
        <w:ind w:firstLineChars="550" w:firstLine="1210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                        </w:t>
      </w:r>
      <w:r>
        <w:rPr>
          <w:rFonts w:ascii="標楷體" w:eastAsia="標楷體" w:hAnsi="標楷體"/>
          <w:lang w:eastAsia="zh-TW"/>
        </w:rPr>
        <w:t xml:space="preserve">    </w:t>
      </w:r>
      <w:r>
        <w:rPr>
          <w:rFonts w:ascii="標楷體" w:eastAsia="標楷體" w:hAnsi="標楷體" w:hint="eastAsia"/>
          <w:lang w:eastAsia="zh-TW"/>
        </w:rPr>
        <w:t xml:space="preserve">  </w:t>
      </w:r>
    </w:p>
    <w:p w14:paraId="6F080BE4" w14:textId="41612F42" w:rsidR="00714486" w:rsidRDefault="009E4EA5" w:rsidP="00714486">
      <w:pPr>
        <w:rPr>
          <w:rFonts w:ascii="標楷體" w:eastAsia="標楷體" w:hAnsi="標楷體"/>
          <w:lang w:eastAsia="zh-TW"/>
        </w:rPr>
      </w:pPr>
      <w:r w:rsidRPr="00980434">
        <w:rPr>
          <w:rFonts w:ascii="標楷體" w:eastAsia="標楷體" w:hAnsi="標楷體"/>
          <w:b/>
          <w:bCs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7815F9" wp14:editId="3316E71E">
                <wp:simplePos x="0" y="0"/>
                <wp:positionH relativeFrom="column">
                  <wp:posOffset>330835</wp:posOffset>
                </wp:positionH>
                <wp:positionV relativeFrom="paragraph">
                  <wp:posOffset>12065</wp:posOffset>
                </wp:positionV>
                <wp:extent cx="1123950" cy="427355"/>
                <wp:effectExtent l="0" t="0" r="0" b="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8D4DC" w14:textId="77777777" w:rsidR="003D28CD" w:rsidRDefault="003D28CD" w:rsidP="00980434">
                            <w:pPr>
                              <w:jc w:val="center"/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lang w:eastAsia="zh-TW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815F9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6.05pt;margin-top:.95pt;width:88.5pt;height:33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" stroked="f">
                <v:textbox>
                  <w:txbxContent>
                    <w:p w14:paraId="5A18D4DC" w14:textId="77777777" w:rsidR="003D28CD" w:rsidRDefault="003D28CD" w:rsidP="00980434">
                      <w:pPr>
                        <w:jc w:val="center"/>
                      </w:pPr>
                      <w:r>
                        <w:rPr>
                          <w:rFonts w:ascii="標楷體" w:eastAsia="標楷體" w:hAnsi="標楷體" w:hint="eastAsia"/>
                          <w:b/>
                          <w:bCs/>
                          <w:lang w:eastAsia="zh-TW"/>
                        </w:rPr>
                        <w:t>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BD228A" w14:textId="779C83F4" w:rsidR="00714486" w:rsidRDefault="00714486" w:rsidP="00714486">
      <w:pPr>
        <w:rPr>
          <w:rFonts w:ascii="標楷體" w:eastAsia="標楷體" w:hAnsi="標楷體"/>
          <w:lang w:eastAsia="zh-TW"/>
        </w:rPr>
      </w:pPr>
    </w:p>
    <w:p w14:paraId="4CE2D396" w14:textId="77777777" w:rsidR="00714486" w:rsidRDefault="00714486" w:rsidP="00714486">
      <w:pPr>
        <w:rPr>
          <w:rFonts w:ascii="標楷體" w:eastAsia="標楷體" w:hAnsi="標楷體"/>
          <w:lang w:eastAsia="zh-TW"/>
        </w:rPr>
      </w:pPr>
    </w:p>
    <w:p w14:paraId="34DBF7F6" w14:textId="38F6486E" w:rsidR="00714486" w:rsidRPr="008E1C9E" w:rsidRDefault="00714486" w:rsidP="00714486">
      <w:pPr>
        <w:rPr>
          <w:rFonts w:ascii="標楷體" w:eastAsia="標楷體" w:hAnsi="標楷體"/>
          <w:lang w:eastAsia="zh-TW"/>
        </w:rPr>
      </w:pPr>
    </w:p>
    <w:p w14:paraId="75C4635E" w14:textId="77777777"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14:paraId="0A250689" w14:textId="77777777" w:rsidR="00671BBB" w:rsidRPr="002703C6" w:rsidRDefault="00671BBB" w:rsidP="00714486">
      <w:pPr>
        <w:pStyle w:val="2"/>
        <w:rPr>
          <w:rFonts w:ascii="標楷體" w:eastAsia="標楷體" w:hAnsi="標楷體"/>
          <w:b/>
          <w:bCs/>
          <w:sz w:val="40"/>
          <w:szCs w:val="32"/>
          <w:lang w:eastAsia="zh-TW"/>
        </w:rPr>
      </w:pPr>
      <w:bookmarkStart w:id="5" w:name="_Toc25075962"/>
      <w:r w:rsidRPr="002703C6">
        <w:rPr>
          <w:rFonts w:ascii="標楷體" w:eastAsia="標楷體" w:hAnsi="標楷體" w:hint="eastAsia"/>
          <w:b/>
          <w:bCs/>
          <w:sz w:val="40"/>
          <w:szCs w:val="32"/>
          <w:lang w:eastAsia="zh-TW"/>
        </w:rPr>
        <w:lastRenderedPageBreak/>
        <w:t>使用軟體介紹</w:t>
      </w:r>
      <w:bookmarkEnd w:id="5"/>
    </w:p>
    <w:p w14:paraId="49787323" w14:textId="77777777" w:rsidR="00671BBB" w:rsidRPr="002703C6" w:rsidRDefault="005E4BFB" w:rsidP="00714486">
      <w:pPr>
        <w:outlineLvl w:val="1"/>
        <w:rPr>
          <w:rFonts w:ascii="標楷體" w:eastAsia="標楷體" w:hAnsi="標楷體"/>
          <w:b/>
          <w:sz w:val="32"/>
          <w:lang w:eastAsia="zh-TW"/>
        </w:rPr>
      </w:pPr>
      <w:bookmarkStart w:id="6" w:name="_Toc25075963"/>
      <w:r w:rsidRPr="002703C6">
        <w:rPr>
          <w:rFonts w:ascii="標楷體" w:eastAsia="標楷體" w:hAnsi="標楷體" w:hint="eastAsia"/>
          <w:b/>
          <w:sz w:val="32"/>
          <w:lang w:eastAsia="zh-TW"/>
        </w:rPr>
        <w:t>O</w:t>
      </w:r>
      <w:r w:rsidRPr="002703C6">
        <w:rPr>
          <w:rFonts w:ascii="標楷體" w:eastAsia="標楷體" w:hAnsi="標楷體"/>
          <w:b/>
          <w:sz w:val="32"/>
          <w:lang w:eastAsia="zh-TW"/>
        </w:rPr>
        <w:t>penCV</w:t>
      </w:r>
      <w:bookmarkEnd w:id="6"/>
    </w:p>
    <w:p w14:paraId="2CE5D67D" w14:textId="77777777" w:rsidR="00F0640F" w:rsidRPr="00F0640F" w:rsidRDefault="00153AC9" w:rsidP="00F0640F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4D322D" w:themeColor="text2"/>
          <w:spacing w:val="-1"/>
          <w:sz w:val="28"/>
          <w:shd w:val="clear" w:color="auto" w:fill="FFFFFF"/>
        </w:rPr>
        <w:t xml:space="preserve">　　</w:t>
      </w:r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OpenCV全名是Open Source Computer Vision Library，是一個影像處理</w:t>
      </w:r>
      <w:proofErr w:type="gramStart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函式庫</w:t>
      </w:r>
      <w:proofErr w:type="gramEnd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，由Intel發起並參與開發，以BSD授權條款發行，可在商業和研究領域中免費使用，目前是非營利的基金組織OpenCV.org在維護</w:t>
      </w:r>
      <w:r w:rsidR="00F0640F" w:rsidRPr="00F0640F">
        <w:rPr>
          <w:rFonts w:asciiTheme="minorEastAsia" w:eastAsiaTheme="minorEastAsia" w:hAnsiTheme="minorEastAsia" w:cstheme="minorBidi" w:hint="eastAsia"/>
          <w:color w:val="4D322D" w:themeColor="text2"/>
          <w:spacing w:val="-1"/>
          <w:sz w:val="28"/>
          <w:shd w:val="clear" w:color="auto" w:fill="FFFFFF"/>
        </w:rPr>
        <w:t>。</w:t>
      </w:r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 xml:space="preserve"> </w:t>
      </w:r>
    </w:p>
    <w:p w14:paraId="08624BE9" w14:textId="77777777" w:rsidR="00F0640F" w:rsidRPr="00F0640F" w:rsidRDefault="00153AC9" w:rsidP="00F0640F">
      <w:pPr>
        <w:pStyle w:val="Web"/>
        <w:shd w:val="clear" w:color="auto" w:fill="FFFFFF"/>
        <w:spacing w:before="0" w:beforeAutospacing="0" w:after="404" w:afterAutospacing="0"/>
        <w:textAlignment w:val="baseline"/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4D322D" w:themeColor="text2"/>
          <w:spacing w:val="-1"/>
          <w:sz w:val="28"/>
          <w:shd w:val="clear" w:color="auto" w:fill="FFFFFF"/>
        </w:rPr>
        <w:t xml:space="preserve">　　</w:t>
      </w:r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OpenCV在影像處理方面應用廣泛，可以讀取儲存圖片、視訊、矩陣運算、統計、影像處理等，可用在物體追蹤、人臉辨識、傅立葉轉換、紋理分析、動態視訊的影像處理等。</w:t>
      </w:r>
    </w:p>
    <w:p w14:paraId="3E06DC99" w14:textId="77777777" w:rsidR="00F0640F" w:rsidRPr="00F0640F" w:rsidRDefault="00153AC9" w:rsidP="00F0640F">
      <w:pPr>
        <w:pStyle w:val="Web"/>
        <w:shd w:val="clear" w:color="auto" w:fill="FFFFFF"/>
        <w:spacing w:before="0" w:beforeAutospacing="0" w:after="404" w:afterAutospacing="0"/>
        <w:textAlignment w:val="baseline"/>
        <w:rPr>
          <w:rFonts w:ascii="Georgia" w:eastAsiaTheme="minorEastAsia" w:hAnsi="Georgia" w:cstheme="minorBidi"/>
          <w:color w:val="4D322D" w:themeColor="text2"/>
          <w:spacing w:val="-1"/>
          <w:sz w:val="28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4D322D" w:themeColor="text2"/>
          <w:spacing w:val="-1"/>
          <w:sz w:val="28"/>
          <w:shd w:val="clear" w:color="auto" w:fill="FFFFFF"/>
        </w:rPr>
        <w:t xml:space="preserve">　　</w:t>
      </w:r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OpenCV提供的函式方便我們推演更進階的影像處理演算法，就好像MATLAB的功用，但是執行速度比MATLAB快上許多，通常也比我們自己用C/C++寫的</w:t>
      </w:r>
      <w:proofErr w:type="gramStart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函式還快</w:t>
      </w:r>
      <w:proofErr w:type="gramEnd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，而除了C/C++之外，OpenCV也提供其他語言的支援，像Java或Python等。</w:t>
      </w:r>
    </w:p>
    <w:p w14:paraId="2849A0D7" w14:textId="77777777" w:rsidR="00F0640F" w:rsidRPr="002703C6" w:rsidRDefault="00F0640F" w:rsidP="00714486">
      <w:pPr>
        <w:outlineLvl w:val="1"/>
        <w:rPr>
          <w:rFonts w:ascii="標楷體" w:eastAsia="標楷體" w:hAnsi="標楷體"/>
          <w:b/>
          <w:sz w:val="32"/>
          <w:szCs w:val="32"/>
          <w:lang w:eastAsia="zh-TW"/>
        </w:rPr>
      </w:pPr>
      <w:bookmarkStart w:id="7" w:name="_Toc25075964"/>
      <w:r w:rsidRPr="002703C6">
        <w:rPr>
          <w:rFonts w:ascii="標楷體" w:eastAsia="標楷體" w:hAnsi="標楷體" w:hint="eastAsia"/>
          <w:b/>
          <w:sz w:val="32"/>
          <w:szCs w:val="32"/>
          <w:lang w:eastAsia="zh-TW"/>
        </w:rPr>
        <w:t>應用領域</w:t>
      </w:r>
      <w:bookmarkEnd w:id="7"/>
    </w:p>
    <w:p w14:paraId="2BAC27FB" w14:textId="0B272993" w:rsidR="00C61727" w:rsidRDefault="00153AC9" w:rsidP="00671BBB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影</w:t>
      </w:r>
      <w:proofErr w:type="gramStart"/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象</w:t>
      </w:r>
      <w:proofErr w:type="gramEnd"/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資料的操作 ( 分配、釋放、複製、設定和轉換)。 影象是視訊的輸入輸出I/O （檔案與攝像頭的輸入、影象和視訊檔案輸出）。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矩陣和向量的操作以及線性代數的演算法程式（矩陣積、解方程、特徵值以及奇異值等）。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各種動態資料結構（列表、佇列、集合、樹、圖等）。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基本的數字影象處理（濾波、邊緣檢測、角點檢測、取樣與差值、色彩轉換、形態操作、直方圖、影象金字塔等）。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結構分析（連線部件、輪廓處理、距離變換、各自距計算、模板匹配、Hough變換、多邊形逼近、直線擬合、橢圓擬合、Delaunay 三角劃分等）。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攝像頭定標（發現與跟蹤定標模式、定標、基本矩陣估計、齊次矩陣估計、立體對應）。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運動分析（光流、運動分割、跟蹤）。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目標識別（特徵法、隱馬爾可夫模型：HMM）。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基本的GUI （影</w:t>
      </w:r>
      <w:proofErr w:type="gramStart"/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象</w:t>
      </w:r>
      <w:proofErr w:type="gramEnd"/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與視訊顯示、鍵盤和滑鼠事件處理、滾動條）</w:t>
      </w:r>
      <w:r w:rsid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。</w:t>
      </w:r>
    </w:p>
    <w:p w14:paraId="068693CA" w14:textId="77777777" w:rsidR="00F0640F" w:rsidRPr="00F0640F" w:rsidRDefault="00F0640F" w:rsidP="00671BBB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</w:p>
    <w:p w14:paraId="035F9A5D" w14:textId="3403F11A" w:rsidR="00F0640F" w:rsidRPr="00575986" w:rsidRDefault="00F0640F" w:rsidP="00575986">
      <w:pPr>
        <w:outlineLvl w:val="1"/>
        <w:rPr>
          <w:rFonts w:ascii="標楷體" w:eastAsia="標楷體" w:hAnsi="標楷體"/>
          <w:b/>
          <w:sz w:val="52"/>
          <w:szCs w:val="28"/>
          <w:lang w:eastAsia="zh-TW"/>
        </w:rPr>
      </w:pPr>
      <w:bookmarkStart w:id="8" w:name="_Toc25075965"/>
      <w:r w:rsidRPr="002703C6">
        <w:rPr>
          <w:rFonts w:ascii="標楷體" w:eastAsia="標楷體" w:hAnsi="標楷體"/>
          <w:b/>
          <w:sz w:val="40"/>
          <w:szCs w:val="20"/>
          <w:lang w:eastAsia="zh-TW"/>
        </w:rPr>
        <w:lastRenderedPageBreak/>
        <w:t>P</w:t>
      </w:r>
      <w:r w:rsidR="005E4BFB" w:rsidRPr="002703C6">
        <w:rPr>
          <w:rFonts w:ascii="標楷體" w:eastAsia="標楷體" w:hAnsi="標楷體"/>
          <w:b/>
          <w:sz w:val="40"/>
          <w:szCs w:val="20"/>
          <w:lang w:eastAsia="zh-TW"/>
        </w:rPr>
        <w:t>ython</w:t>
      </w:r>
      <w:bookmarkEnd w:id="8"/>
    </w:p>
    <w:p w14:paraId="05B18F45" w14:textId="1397588F" w:rsidR="00F0640F" w:rsidRPr="00F0640F" w:rsidRDefault="00153AC9" w:rsidP="00153AC9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Python 是物件導向程式級高階程式語言，也是直譯式程式語言。</w:t>
      </w:r>
      <w:r w:rsidR="007F5B4A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Python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以強調對程式語言的語句易讀、易懂、易學(簡潔和清晰的語法特點)及加快程式開發的時效，方便使用，可以完成各種難度的應用，並可在大多數的系統中運行，以減少開發及維護成本的觀念進行發展。</w:t>
      </w:r>
    </w:p>
    <w:p w14:paraId="07D2075D" w14:textId="77777777" w:rsidR="00F0640F" w:rsidRPr="00F0640F" w:rsidRDefault="00153AC9" w:rsidP="00153AC9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Python 同時支援 modules 和 packages ，另外 Python 為跨平台程式語言也支援 </w:t>
      </w:r>
      <w:proofErr w:type="spellStart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unicode</w:t>
      </w:r>
      <w:proofErr w:type="spellEnd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 字元。功能強大而完善的通用型語言，可以用於很多種軟體開發動態程式，使得 Python 非常有吸引力，發展至今已有十多年的歷史，成熟且穩定。</w:t>
      </w:r>
    </w:p>
    <w:p w14:paraId="1F711E3B" w14:textId="323A8BF0" w:rsidR="00F0640F" w:rsidRDefault="00F0640F" w:rsidP="00F0640F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通常，有許多程式設計者接觸 Python 後都會被她的優點所吸引，並提供了許多自行開發的  library(函式庫)以提供其他 Python 程式設計者下載使用，所以具有豐富和龐大的類別函式庫，可以負荷支持平常大部份的應用，使得現今 Python 發展迅速及使用廣泛，相關資源也相當豐富。</w:t>
      </w:r>
    </w:p>
    <w:p w14:paraId="0B17429E" w14:textId="77777777" w:rsidR="002703C6" w:rsidRPr="00F0640F" w:rsidRDefault="002703C6" w:rsidP="00F0640F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</w:p>
    <w:p w14:paraId="51A16DB0" w14:textId="1645350F" w:rsidR="00F0640F" w:rsidRDefault="00F0640F" w:rsidP="00980434">
      <w:pPr>
        <w:shd w:val="clear" w:color="auto" w:fill="FFFFFF"/>
        <w:spacing w:before="0" w:after="0" w:line="240" w:lineRule="auto"/>
        <w:textAlignment w:val="baseline"/>
        <w:outlineLvl w:val="1"/>
        <w:rPr>
          <w:rFonts w:asciiTheme="minorEastAsia" w:hAnsiTheme="minorEastAsia"/>
          <w:b/>
          <w:spacing w:val="-1"/>
          <w:sz w:val="32"/>
          <w:szCs w:val="24"/>
          <w:shd w:val="clear" w:color="auto" w:fill="FFFFFF"/>
          <w:lang w:eastAsia="zh-TW"/>
        </w:rPr>
      </w:pPr>
      <w:bookmarkStart w:id="9" w:name="_Toc25075966"/>
      <w:r w:rsidRPr="00F0640F">
        <w:rPr>
          <w:rFonts w:asciiTheme="minorEastAsia" w:hAnsiTheme="minorEastAsia"/>
          <w:b/>
          <w:spacing w:val="-1"/>
          <w:sz w:val="32"/>
          <w:szCs w:val="24"/>
          <w:shd w:val="clear" w:color="auto" w:fill="FFFFFF"/>
          <w:lang w:eastAsia="zh-TW"/>
        </w:rPr>
        <w:t>歷史</w:t>
      </w:r>
      <w:bookmarkEnd w:id="9"/>
    </w:p>
    <w:p w14:paraId="78114647" w14:textId="77777777" w:rsidR="00575986" w:rsidRPr="00F0640F" w:rsidRDefault="00575986" w:rsidP="00980434">
      <w:pPr>
        <w:shd w:val="clear" w:color="auto" w:fill="FFFFFF"/>
        <w:spacing w:before="0" w:after="0" w:line="240" w:lineRule="auto"/>
        <w:textAlignment w:val="baseline"/>
        <w:outlineLvl w:val="1"/>
        <w:rPr>
          <w:rFonts w:asciiTheme="minorEastAsia" w:hAnsiTheme="minorEastAsia"/>
          <w:b/>
          <w:spacing w:val="-1"/>
          <w:sz w:val="32"/>
          <w:szCs w:val="24"/>
          <w:shd w:val="clear" w:color="auto" w:fill="FFFFFF"/>
          <w:lang w:eastAsia="zh-TW"/>
        </w:rPr>
      </w:pPr>
    </w:p>
    <w:p w14:paraId="38F9D1E1" w14:textId="77777777" w:rsidR="00F0640F" w:rsidRPr="00F0640F" w:rsidRDefault="00153AC9" w:rsidP="00F0640F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Python 的創始人為 Guido van Rossum。在1989年聖誕節期間的阿姆斯特丹，Guido 為了打發聖誕節的無趣，決心開發一個新的腳本解釋程序，作為 ABC 語言的一種繼承。之所以選中 Python（大蟒蛇的意思）作為程序的名字，是因為他是一個 Monty Python 的飛行馬戲團的愛好者。可以說 Python 是從 ABC 發展起來，主要受到了Modula-3（另一種相當優美且強大的語言，為小型團體所設計的）的影響。並且結合了 Unix shell 和C的習慣。</w:t>
      </w:r>
    </w:p>
    <w:p w14:paraId="62F56F84" w14:textId="77777777" w:rsidR="00F0640F" w:rsidRPr="00F0640F" w:rsidRDefault="00153AC9" w:rsidP="00F0640F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早期 Python 是以 C 語言為基底撰寫而成，目前則有以 Java 語言為基底的 </w:t>
      </w:r>
      <w:proofErr w:type="spellStart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Jython</w:t>
      </w:r>
      <w:proofErr w:type="spellEnd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 及架構在  .NET 的 </w:t>
      </w:r>
      <w:proofErr w:type="spellStart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IronPython</w:t>
      </w:r>
      <w:proofErr w:type="spellEnd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 版本，甚至有以 Python 語言為基底的 </w:t>
      </w:r>
      <w:proofErr w:type="spellStart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PyPy</w:t>
      </w:r>
      <w:proofErr w:type="spellEnd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 實作品，它可以將 Python 程式碼編譯成其他語言的執行檔，像是 C、CLI (.Net)、JavaScript 等。</w:t>
      </w:r>
    </w:p>
    <w:p w14:paraId="7CC3FF6E" w14:textId="77777777" w:rsidR="00F0640F" w:rsidRPr="00F0640F" w:rsidRDefault="00153AC9" w:rsidP="00F0640F">
      <w:pPr>
        <w:shd w:val="clear" w:color="auto" w:fill="FFFFFF"/>
        <w:spacing w:before="0" w:after="225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Python 具有腳本語言中最豐富和强大的類庫，足以支持绝大多數日常應用。它的名字來源於一個喜劇，也許最初設計Python這種語言的人並没有想到今天 Python會在工業和科研上獲得如此廣泛的使用。</w:t>
      </w:r>
    </w:p>
    <w:p w14:paraId="3CED5BBC" w14:textId="1BCCA0A2" w:rsidR="00671BBB" w:rsidRDefault="007A0792" w:rsidP="00B273A5">
      <w:pPr>
        <w:rPr>
          <w:rFonts w:asciiTheme="minorEastAsia" w:hAnsiTheme="minorEastAsia"/>
          <w:spacing w:val="-1"/>
          <w:sz w:val="24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◎</w:t>
      </w:r>
      <w:r w:rsidRPr="007A0792">
        <w:rPr>
          <w:rFonts w:asciiTheme="minorEastAsia" w:hAnsiTheme="minorEastAsia" w:hint="eastAsia"/>
          <w:spacing w:val="-1"/>
          <w:sz w:val="24"/>
          <w:szCs w:val="24"/>
          <w:shd w:val="clear" w:color="auto" w:fill="FFFFFF"/>
          <w:lang w:eastAsia="zh-TW"/>
        </w:rPr>
        <w:t>2019年10月30日從</w:t>
      </w:r>
      <w:r w:rsidRPr="007A0792">
        <w:rPr>
          <w:rFonts w:asciiTheme="minorEastAsia" w:hAnsiTheme="minorEastAsia"/>
          <w:spacing w:val="-1"/>
          <w:sz w:val="24"/>
          <w:szCs w:val="24"/>
          <w:shd w:val="clear" w:color="auto" w:fill="FFFFFF"/>
          <w:lang w:eastAsia="zh-TW"/>
        </w:rPr>
        <w:t>Dropbox</w:t>
      </w:r>
      <w:r w:rsidRPr="007A0792">
        <w:rPr>
          <w:rFonts w:asciiTheme="minorEastAsia" w:hAnsiTheme="minorEastAsia" w:hint="eastAsia"/>
          <w:spacing w:val="-1"/>
          <w:sz w:val="24"/>
          <w:szCs w:val="24"/>
          <w:shd w:val="clear" w:color="auto" w:fill="FFFFFF"/>
          <w:lang w:eastAsia="zh-TW"/>
        </w:rPr>
        <w:t>退休，但不代表Guido已經從Python退休</w:t>
      </w:r>
    </w:p>
    <w:p w14:paraId="143B1B3B" w14:textId="77777777" w:rsidR="007A0792" w:rsidRPr="007A0792" w:rsidRDefault="007A0792" w:rsidP="00B273A5">
      <w:pPr>
        <w:rPr>
          <w:rFonts w:asciiTheme="minorEastAsia" w:hAnsiTheme="minorEastAsia"/>
          <w:spacing w:val="-1"/>
          <w:sz w:val="24"/>
          <w:szCs w:val="24"/>
          <w:shd w:val="clear" w:color="auto" w:fill="FFFFFF"/>
          <w:lang w:eastAsia="zh-TW"/>
        </w:rPr>
      </w:pPr>
    </w:p>
    <w:p w14:paraId="72C7847A" w14:textId="77777777" w:rsidR="00516542" w:rsidRDefault="00516542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  <w:lastRenderedPageBreak/>
        <w:br w:type="page"/>
      </w:r>
    </w:p>
    <w:p w14:paraId="3C552A63" w14:textId="428B3D9D" w:rsidR="002703C6" w:rsidRDefault="002703C6" w:rsidP="00575986">
      <w:pPr>
        <w:outlineLvl w:val="1"/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bookmarkStart w:id="10" w:name="_Toc25075968"/>
      <w:r w:rsidRPr="002703C6">
        <w:rPr>
          <w:rFonts w:asciiTheme="minorEastAsia" w:hAnsiTheme="minorEastAsia" w:hint="eastAsia"/>
          <w:b/>
          <w:bCs/>
          <w:spacing w:val="-1"/>
          <w:sz w:val="36"/>
          <w:szCs w:val="32"/>
          <w:shd w:val="clear" w:color="auto" w:fill="FFFFFF"/>
          <w:lang w:eastAsia="zh-TW"/>
        </w:rPr>
        <w:lastRenderedPageBreak/>
        <w:t>研究目的</w:t>
      </w:r>
      <w:bookmarkEnd w:id="10"/>
    </w:p>
    <w:p w14:paraId="016040F4" w14:textId="164D43C5" w:rsidR="002703C6" w:rsidRDefault="002703C6" w:rsidP="00B273A5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  <w:tab/>
      </w:r>
      <w:r w:rsidRPr="002703C6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在許多</w:t>
      </w: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公眾</w:t>
      </w:r>
      <w:r w:rsidRPr="002703C6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停車場</w:t>
      </w: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都可以看見車牌辨識，但因為現今通用的車牌辨識還是老舊的演算法處理，僅能辨識車牌與車牌號碼，</w:t>
      </w:r>
      <w:r w:rsidR="00602B05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不能辨識車種，導致機車與汽車的停車場只能分開停放，由於機車輪廓線條與角度比汽車</w:t>
      </w:r>
      <w:proofErr w:type="gramStart"/>
      <w:r w:rsidR="00602B05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多樣，</w:t>
      </w:r>
      <w:proofErr w:type="gramEnd"/>
      <w:r w:rsidR="00602B05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導致機車辨識錯誤率大幅提高，所以多數的車牌辨識只能運用在汽車上面，所以我們使用最新技術</w:t>
      </w:r>
      <w:r w:rsidR="00602B05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AI</w:t>
      </w:r>
      <w:r w:rsidR="00602B05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演算法，使用A</w:t>
      </w:r>
      <w:r w:rsidR="00602B05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I</w:t>
      </w:r>
      <w:r w:rsidR="00602B05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幫我們尋找車牌，為了增加速度使用OCR技術辨識其中文字，希望結合現代技術，就可以實</w:t>
      </w:r>
      <w:r w:rsidR="00491628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現汽機車都可以使用的車牌辨識技術，達到完整利用空間和彈性使用的效果</w:t>
      </w:r>
      <w:r w:rsidR="00602B05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。</w:t>
      </w:r>
    </w:p>
    <w:p w14:paraId="41DA89AE" w14:textId="77E0A981" w:rsidR="00602B05" w:rsidRDefault="00602B05" w:rsidP="00B273A5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</w:p>
    <w:p w14:paraId="00D3BD24" w14:textId="5D41035F" w:rsidR="00602B05" w:rsidRDefault="00602B05" w:rsidP="00575986">
      <w:pPr>
        <w:outlineLvl w:val="1"/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bookmarkStart w:id="11" w:name="_Toc25075969"/>
      <w:r w:rsidRPr="00575986">
        <w:rPr>
          <w:rFonts w:asciiTheme="minorEastAsia" w:hAnsiTheme="minorEastAsia" w:hint="eastAsia"/>
          <w:b/>
          <w:bCs/>
          <w:spacing w:val="-1"/>
          <w:sz w:val="36"/>
          <w:szCs w:val="32"/>
          <w:shd w:val="clear" w:color="auto" w:fill="FFFFFF"/>
          <w:lang w:eastAsia="zh-TW"/>
        </w:rPr>
        <w:t>希望成果</w:t>
      </w:r>
      <w:bookmarkEnd w:id="11"/>
    </w:p>
    <w:p w14:paraId="5F503C7B" w14:textId="3F50E13F" w:rsidR="00C07AF9" w:rsidRPr="00C07AF9" w:rsidRDefault="00575986" w:rsidP="00575986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  <w:tab/>
      </w:r>
      <w:r w:rsidRPr="00575986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希望成果，我們以校園作為範本</w:t>
      </w: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，預先設立安全車牌(可通行車輛)，</w:t>
      </w:r>
      <w:r w:rsidR="00C07AF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當車輛觸碰到觸發點由Arduino回傳呼叫電腦啟動攝影相機進行</w:t>
      </w:r>
      <w:proofErr w:type="gramStart"/>
      <w:r w:rsidR="00491628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拍照</w:t>
      </w:r>
      <w:r w:rsidR="00C07AF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截圖</w:t>
      </w:r>
      <w:proofErr w:type="gramEnd"/>
      <w:r w:rsidR="00C07AF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，並用</w:t>
      </w:r>
      <w:r w:rsidR="00C07AF9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YOLO</w:t>
      </w:r>
      <w:r w:rsidR="00006BA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進行物件辨識，尋找車牌與辨識</w:t>
      </w:r>
      <w:r w:rsidR="00C07AF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車種(可透過訓練改變想要的辨識的車型)，擷取車牌部分進行OCR</w:t>
      </w:r>
      <w:proofErr w:type="gramStart"/>
      <w:r w:rsidR="00C07AF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辨識車碼</w:t>
      </w:r>
      <w:proofErr w:type="gramEnd"/>
      <w:r w:rsidR="00C07AF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，與安全車牌進行比對</w:t>
      </w:r>
      <w:r w:rsidR="000045DB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，過程以黃燈表示;</w:t>
      </w:r>
      <w:r w:rsidR="00C07AF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比對成功回傳</w:t>
      </w:r>
      <w:r w:rsidR="00006BA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呼叫</w:t>
      </w:r>
      <w:r w:rsidR="00C07AF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Arduino做打開閘門的動作</w:t>
      </w:r>
      <w:r w:rsidR="000045DB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並亮起綠燈意識通行</w:t>
      </w:r>
      <w:r w:rsidR="00C07AF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;比對失敗即亮紅燈，表示非安全車牌需通知執勤人員</w:t>
      </w:r>
      <w:r w:rsidR="00C5741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，達到校園安全</w:t>
      </w:r>
      <w:r w:rsidR="003D28CD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 </w:t>
      </w:r>
      <w:r w:rsidR="00C07AF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。</w:t>
      </w:r>
    </w:p>
    <w:p w14:paraId="3CD08073" w14:textId="77777777" w:rsidR="00491628" w:rsidRDefault="00491628" w:rsidP="00575986">
      <w:pPr>
        <w:outlineLvl w:val="0"/>
        <w:rPr>
          <w:rFonts w:asciiTheme="minorEastAsia" w:hAnsiTheme="minorEastAsia"/>
          <w:b/>
          <w:bCs/>
          <w:spacing w:val="-1"/>
          <w:sz w:val="52"/>
          <w:szCs w:val="48"/>
          <w:shd w:val="clear" w:color="auto" w:fill="FFFFFF"/>
          <w:lang w:eastAsia="zh-TW"/>
        </w:rPr>
      </w:pPr>
    </w:p>
    <w:p w14:paraId="29A375FE" w14:textId="77777777" w:rsidR="00491628" w:rsidRDefault="00491628" w:rsidP="00575986">
      <w:pPr>
        <w:outlineLvl w:val="0"/>
        <w:rPr>
          <w:rFonts w:asciiTheme="minorEastAsia" w:hAnsiTheme="minorEastAsia"/>
          <w:b/>
          <w:bCs/>
          <w:spacing w:val="-1"/>
          <w:sz w:val="52"/>
          <w:szCs w:val="48"/>
          <w:shd w:val="clear" w:color="auto" w:fill="FFFFFF"/>
          <w:lang w:eastAsia="zh-TW"/>
        </w:rPr>
      </w:pPr>
    </w:p>
    <w:p w14:paraId="24CEBDD7" w14:textId="77777777" w:rsidR="00491628" w:rsidRDefault="00491628" w:rsidP="00575986">
      <w:pPr>
        <w:outlineLvl w:val="0"/>
        <w:rPr>
          <w:rFonts w:asciiTheme="minorEastAsia" w:hAnsiTheme="minorEastAsia"/>
          <w:b/>
          <w:bCs/>
          <w:spacing w:val="-1"/>
          <w:sz w:val="52"/>
          <w:szCs w:val="48"/>
          <w:shd w:val="clear" w:color="auto" w:fill="FFFFFF"/>
          <w:lang w:eastAsia="zh-TW"/>
        </w:rPr>
      </w:pPr>
    </w:p>
    <w:p w14:paraId="6EB61F0B" w14:textId="77777777" w:rsidR="00491628" w:rsidRDefault="00491628" w:rsidP="00575986">
      <w:pPr>
        <w:outlineLvl w:val="0"/>
        <w:rPr>
          <w:rFonts w:asciiTheme="minorEastAsia" w:hAnsiTheme="minorEastAsia"/>
          <w:b/>
          <w:bCs/>
          <w:spacing w:val="-1"/>
          <w:sz w:val="52"/>
          <w:szCs w:val="48"/>
          <w:shd w:val="clear" w:color="auto" w:fill="FFFFFF"/>
          <w:lang w:eastAsia="zh-TW"/>
        </w:rPr>
      </w:pPr>
    </w:p>
    <w:p w14:paraId="7248F13C" w14:textId="77777777" w:rsidR="00491628" w:rsidRDefault="00491628" w:rsidP="00575986">
      <w:pPr>
        <w:outlineLvl w:val="0"/>
        <w:rPr>
          <w:rFonts w:asciiTheme="minorEastAsia" w:hAnsiTheme="minorEastAsia"/>
          <w:b/>
          <w:bCs/>
          <w:spacing w:val="-1"/>
          <w:sz w:val="52"/>
          <w:szCs w:val="48"/>
          <w:shd w:val="clear" w:color="auto" w:fill="FFFFFF"/>
          <w:lang w:eastAsia="zh-TW"/>
        </w:rPr>
      </w:pPr>
    </w:p>
    <w:p w14:paraId="0FACBBFB" w14:textId="77777777" w:rsidR="00491628" w:rsidRDefault="00491628" w:rsidP="00575986">
      <w:pPr>
        <w:outlineLvl w:val="0"/>
        <w:rPr>
          <w:rFonts w:asciiTheme="minorEastAsia" w:hAnsiTheme="minorEastAsia"/>
          <w:b/>
          <w:bCs/>
          <w:spacing w:val="-1"/>
          <w:sz w:val="52"/>
          <w:szCs w:val="48"/>
          <w:shd w:val="clear" w:color="auto" w:fill="FFFFFF"/>
          <w:lang w:eastAsia="zh-TW"/>
        </w:rPr>
      </w:pPr>
    </w:p>
    <w:p w14:paraId="20A1CB7A" w14:textId="6F6EFB54" w:rsidR="00575986" w:rsidRPr="00575986" w:rsidRDefault="00575986" w:rsidP="00575986">
      <w:pPr>
        <w:outlineLvl w:val="0"/>
        <w:rPr>
          <w:rFonts w:asciiTheme="minorEastAsia" w:hAnsiTheme="minorEastAsia"/>
          <w:b/>
          <w:bCs/>
          <w:spacing w:val="-1"/>
          <w:sz w:val="52"/>
          <w:szCs w:val="48"/>
          <w:shd w:val="clear" w:color="auto" w:fill="FFFFFF"/>
          <w:lang w:eastAsia="zh-TW"/>
        </w:rPr>
      </w:pPr>
      <w:bookmarkStart w:id="12" w:name="_Toc25075970"/>
      <w:r w:rsidRPr="00575986">
        <w:rPr>
          <w:rFonts w:asciiTheme="minorEastAsia" w:hAnsiTheme="minorEastAsia" w:hint="eastAsia"/>
          <w:b/>
          <w:bCs/>
          <w:spacing w:val="-1"/>
          <w:sz w:val="52"/>
          <w:szCs w:val="48"/>
          <w:shd w:val="clear" w:color="auto" w:fill="FFFFFF"/>
          <w:lang w:eastAsia="zh-TW"/>
        </w:rPr>
        <w:lastRenderedPageBreak/>
        <w:t>理論</w:t>
      </w:r>
      <w:bookmarkEnd w:id="12"/>
    </w:p>
    <w:bookmarkStart w:id="13" w:name="_Toc25075971"/>
    <w:p w14:paraId="36E2A23E" w14:textId="58F32C64" w:rsidR="00575986" w:rsidRDefault="00753142" w:rsidP="00575986">
      <w:pPr>
        <w:outlineLvl w:val="1"/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 w:rsidRPr="00491628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3AAE078" wp14:editId="3F5D1A4B">
                <wp:simplePos x="0" y="0"/>
                <wp:positionH relativeFrom="column">
                  <wp:posOffset>2054860</wp:posOffset>
                </wp:positionH>
                <wp:positionV relativeFrom="paragraph">
                  <wp:posOffset>314960</wp:posOffset>
                </wp:positionV>
                <wp:extent cx="1905000" cy="628650"/>
                <wp:effectExtent l="0" t="0" r="0" b="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4B2D7" w14:textId="6B448074" w:rsidR="00491628" w:rsidRPr="00FD1050" w:rsidRDefault="00491628" w:rsidP="0049162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14:textFill>
                                  <w14:noFill/>
                                </w14:textFill>
                              </w:rPr>
                            </w:pPr>
                            <w:r w:rsidRPr="00FD1050">
                              <w:rPr>
                                <w:rFonts w:hint="eastAsia"/>
                                <w:b/>
                                <w:sz w:val="48"/>
                                <w:lang w:eastAsia="zh-TW"/>
                              </w:rPr>
                              <w:t>開始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AE078" id="_x0000_s1031" type="#_x0000_t202" style="position:absolute;margin-left:161.8pt;margin-top:24.8pt;width:150pt;height:4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" filled="f" stroked="f">
                <v:textbox>
                  <w:txbxContent>
                    <w:p w14:paraId="0804B2D7" w14:textId="6B448074" w:rsidR="00491628" w:rsidRPr="00FD1050" w:rsidRDefault="00491628" w:rsidP="00491628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14:textFill>
                            <w14:noFill/>
                          </w14:textFill>
                        </w:rPr>
                      </w:pPr>
                      <w:r w:rsidRPr="00FD1050">
                        <w:rPr>
                          <w:rFonts w:hint="eastAsia"/>
                          <w:b/>
                          <w:sz w:val="48"/>
                          <w:lang w:eastAsia="zh-TW"/>
                        </w:rPr>
                        <w:t>開始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8B8C70" wp14:editId="122CCE44">
                <wp:simplePos x="0" y="0"/>
                <wp:positionH relativeFrom="column">
                  <wp:posOffset>2007235</wp:posOffset>
                </wp:positionH>
                <wp:positionV relativeFrom="paragraph">
                  <wp:posOffset>400050</wp:posOffset>
                </wp:positionV>
                <wp:extent cx="1981200" cy="428625"/>
                <wp:effectExtent l="0" t="0" r="19050" b="28575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BC0DA" id="圓角矩形 8" o:spid="_x0000_s1026" style="position:absolute;margin-left:158.05pt;margin-top:31.5pt;width:156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" fillcolor="white [3201]" strokecolor="#5f7791 [3209]" strokeweight="2pt"/>
            </w:pict>
          </mc:Fallback>
        </mc:AlternateContent>
      </w:r>
      <w:r w:rsidR="00575986">
        <w:rPr>
          <w:rFonts w:asciiTheme="minorEastAsia" w:hAnsiTheme="minorEastAsia" w:hint="eastAsia"/>
          <w:b/>
          <w:bCs/>
          <w:spacing w:val="-1"/>
          <w:sz w:val="36"/>
          <w:szCs w:val="32"/>
          <w:shd w:val="clear" w:color="auto" w:fill="FFFFFF"/>
          <w:lang w:eastAsia="zh-TW"/>
        </w:rPr>
        <w:t>理論模式</w:t>
      </w:r>
      <w:bookmarkEnd w:id="13"/>
    </w:p>
    <w:p w14:paraId="5C76FEDE" w14:textId="6A14C05E" w:rsidR="00491628" w:rsidRDefault="00753142" w:rsidP="00FC10ED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1C31AD" wp14:editId="59F55696">
                <wp:simplePos x="0" y="0"/>
                <wp:positionH relativeFrom="column">
                  <wp:posOffset>4578985</wp:posOffset>
                </wp:positionH>
                <wp:positionV relativeFrom="paragraph">
                  <wp:posOffset>165735</wp:posOffset>
                </wp:positionV>
                <wp:extent cx="0" cy="1038225"/>
                <wp:effectExtent l="0" t="0" r="19050" b="28575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03DFA" id="直線接點 18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55pt,13.05pt" to="360.5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" strokecolor="#3b231b [3044]"/>
            </w:pict>
          </mc:Fallback>
        </mc:AlternateContent>
      </w:r>
      <w:r w:rsidRPr="00753142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87304A8" wp14:editId="5632A18F">
                <wp:simplePos x="0" y="0"/>
                <wp:positionH relativeFrom="column">
                  <wp:posOffset>4321175</wp:posOffset>
                </wp:positionH>
                <wp:positionV relativeFrom="paragraph">
                  <wp:posOffset>432435</wp:posOffset>
                </wp:positionV>
                <wp:extent cx="523875" cy="381000"/>
                <wp:effectExtent l="0" t="0" r="28575" b="1905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E4703" w14:textId="3B82F8C2" w:rsidR="00753142" w:rsidRDefault="00753142" w:rsidP="00753142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04A8" id="_x0000_s1032" type="#_x0000_t202" style="position:absolute;margin-left:340.25pt;margin-top:34.05pt;width:41.25pt;height:30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">
                <v:textbox>
                  <w:txbxContent>
                    <w:p w14:paraId="1D4E4703" w14:textId="3B82F8C2" w:rsidR="00753142" w:rsidRDefault="00753142" w:rsidP="00753142">
                      <w:pPr>
                        <w:jc w:val="center"/>
                        <w:rPr>
                          <w:rFonts w:hint="eastAsia"/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C0FB54" wp14:editId="377F7838">
                <wp:simplePos x="0" y="0"/>
                <wp:positionH relativeFrom="column">
                  <wp:posOffset>4112260</wp:posOffset>
                </wp:positionH>
                <wp:positionV relativeFrom="paragraph">
                  <wp:posOffset>175260</wp:posOffset>
                </wp:positionV>
                <wp:extent cx="466725" cy="0"/>
                <wp:effectExtent l="38100" t="76200" r="0" b="952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3DD3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7" o:spid="_x0000_s1026" type="#_x0000_t32" style="position:absolute;margin-left:323.8pt;margin-top:13.8pt;width:36.7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" strokecolor="black [3040]">
                <v:stroke endarrow="block"/>
              </v:shape>
            </w:pict>
          </mc:Fallback>
        </mc:AlternateContent>
      </w:r>
    </w:p>
    <w:p w14:paraId="63B6B890" w14:textId="16AD77EC" w:rsidR="00491628" w:rsidRDefault="00753142" w:rsidP="00FC10ED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B1731" wp14:editId="110D14F0">
                <wp:simplePos x="0" y="0"/>
                <wp:positionH relativeFrom="column">
                  <wp:posOffset>2016760</wp:posOffset>
                </wp:positionH>
                <wp:positionV relativeFrom="paragraph">
                  <wp:posOffset>311785</wp:posOffset>
                </wp:positionV>
                <wp:extent cx="1962150" cy="904875"/>
                <wp:effectExtent l="0" t="0" r="19050" b="28575"/>
                <wp:wrapNone/>
                <wp:docPr id="12" name="流程圖: 決策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01E2B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12" o:spid="_x0000_s1026" type="#_x0000_t110" style="position:absolute;margin-left:158.8pt;margin-top:24.55pt;width:154.5pt;height:7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" fillcolor="white [3201]" strokecolor="#5f7791 [3209]" strokeweight="2pt"/>
            </w:pict>
          </mc:Fallback>
        </mc:AlternateContent>
      </w: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005B6D" wp14:editId="0288D72D">
                <wp:simplePos x="0" y="0"/>
                <wp:positionH relativeFrom="column">
                  <wp:posOffset>2997835</wp:posOffset>
                </wp:positionH>
                <wp:positionV relativeFrom="paragraph">
                  <wp:posOffset>6985</wp:posOffset>
                </wp:positionV>
                <wp:extent cx="0" cy="200025"/>
                <wp:effectExtent l="76200" t="0" r="57150" b="4762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8A80F" id="直線單箭頭接點 13" o:spid="_x0000_s1026" type="#_x0000_t32" style="position:absolute;margin-left:236.05pt;margin-top:.55pt;width:0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" strokecolor="#3b231b [3044]">
                <v:stroke endarrow="block"/>
              </v:shape>
            </w:pict>
          </mc:Fallback>
        </mc:AlternateContent>
      </w:r>
    </w:p>
    <w:p w14:paraId="6EC6F4E1" w14:textId="393931CE" w:rsidR="00491628" w:rsidRDefault="00AA02A9" w:rsidP="00FC10ED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387B09" wp14:editId="47BD5B29">
                <wp:simplePos x="0" y="0"/>
                <wp:positionH relativeFrom="column">
                  <wp:posOffset>1046827</wp:posOffset>
                </wp:positionH>
                <wp:positionV relativeFrom="paragraph">
                  <wp:posOffset>307232</wp:posOffset>
                </wp:positionV>
                <wp:extent cx="914400" cy="198408"/>
                <wp:effectExtent l="76200" t="0" r="19050" b="49530"/>
                <wp:wrapNone/>
                <wp:docPr id="193" name="肘形接點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98408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7383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93" o:spid="_x0000_s1026" type="#_x0000_t34" style="position:absolute;margin-left:82.45pt;margin-top:24.2pt;width:1in;height:15.6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" adj="21600" strokecolor="#3b231b [3044]">
                <v:stroke endarrow="block"/>
              </v:shape>
            </w:pict>
          </mc:Fallback>
        </mc:AlternateContent>
      </w:r>
      <w:r w:rsidR="004F5AD4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D125A" wp14:editId="179DB7F9">
                <wp:simplePos x="0" y="0"/>
                <wp:positionH relativeFrom="column">
                  <wp:posOffset>2254885</wp:posOffset>
                </wp:positionH>
                <wp:positionV relativeFrom="paragraph">
                  <wp:posOffset>95885</wp:posOffset>
                </wp:positionV>
                <wp:extent cx="1514475" cy="428625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B80BD" w14:textId="5E35DD6B" w:rsidR="00753142" w:rsidRPr="004F5AD4" w:rsidRDefault="004F5AD4">
                            <w:pPr>
                              <w:rPr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4F5AD4"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Arduino</w:t>
                            </w:r>
                            <w:r w:rsidRPr="004F5AD4">
                              <w:rPr>
                                <w:sz w:val="24"/>
                                <w:szCs w:val="24"/>
                                <w:lang w:eastAsia="zh-TW"/>
                              </w:rPr>
                              <w:t xml:space="preserve">  </w:t>
                            </w:r>
                            <w:r w:rsidR="00753142" w:rsidRPr="004F5AD4"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檢測觸點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125A" id="文字方塊 15" o:spid="_x0000_s1033" type="#_x0000_t202" style="position:absolute;margin-left:177.55pt;margin-top:7.55pt;width:119.2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" filled="f" stroked="f">
                <v:textbox>
                  <w:txbxContent>
                    <w:p w14:paraId="35AB80BD" w14:textId="5E35DD6B" w:rsidR="00753142" w:rsidRPr="004F5AD4" w:rsidRDefault="004F5AD4">
                      <w:pPr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</w:pPr>
                      <w:r w:rsidRPr="004F5AD4"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Arduino</w:t>
                      </w:r>
                      <w:r w:rsidRPr="004F5AD4">
                        <w:rPr>
                          <w:sz w:val="24"/>
                          <w:szCs w:val="24"/>
                          <w:lang w:eastAsia="zh-TW"/>
                        </w:rPr>
                        <w:t xml:space="preserve">  </w:t>
                      </w:r>
                      <w:r w:rsidR="00753142" w:rsidRPr="004F5AD4"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檢測觸點</w:t>
                      </w:r>
                    </w:p>
                  </w:txbxContent>
                </v:textbox>
              </v:shape>
            </w:pict>
          </mc:Fallback>
        </mc:AlternateContent>
      </w:r>
      <w:r w:rsidR="00753142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F9C22A" wp14:editId="6FCC4FCC">
                <wp:simplePos x="0" y="0"/>
                <wp:positionH relativeFrom="column">
                  <wp:posOffset>4150360</wp:posOffset>
                </wp:positionH>
                <wp:positionV relativeFrom="paragraph">
                  <wp:posOffset>305435</wp:posOffset>
                </wp:positionV>
                <wp:extent cx="428625" cy="0"/>
                <wp:effectExtent l="0" t="0" r="28575" b="190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9A83C" id="直線接點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8pt,24.05pt" to="360.5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" strokecolor="#3b231b [3044]"/>
            </w:pict>
          </mc:Fallback>
        </mc:AlternateContent>
      </w:r>
    </w:p>
    <w:p w14:paraId="7844B9DD" w14:textId="153858A6" w:rsidR="00491628" w:rsidRDefault="00AA02A9" w:rsidP="00FC10ED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B4FB7C" wp14:editId="20E12FAF">
                <wp:simplePos x="0" y="0"/>
                <wp:positionH relativeFrom="column">
                  <wp:posOffset>241300</wp:posOffset>
                </wp:positionH>
                <wp:positionV relativeFrom="paragraph">
                  <wp:posOffset>114144</wp:posOffset>
                </wp:positionV>
                <wp:extent cx="1619250" cy="619125"/>
                <wp:effectExtent l="0" t="0" r="0" b="0"/>
                <wp:wrapNone/>
                <wp:docPr id="197" name="文字方塊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82B42" w14:textId="1F9D1454" w:rsidR="00AA02A9" w:rsidRPr="00D03148" w:rsidRDefault="00AA02A9" w:rsidP="00AA02A9">
                            <w:pPr>
                              <w:jc w:val="center"/>
                              <w:rPr>
                                <w:sz w:val="28"/>
                                <w:szCs w:val="24"/>
                                <w:lang w:eastAsia="zh-TW"/>
                              </w:rPr>
                            </w:pPr>
                            <w:r w:rsidRPr="00D03148">
                              <w:rPr>
                                <w:rFonts w:hint="eastAsia"/>
                                <w:sz w:val="28"/>
                                <w:szCs w:val="24"/>
                                <w:lang w:eastAsia="zh-TW"/>
                              </w:rPr>
                              <w:t>驅動視訊鏡頭</w:t>
                            </w:r>
                          </w:p>
                          <w:p w14:paraId="24807C96" w14:textId="77777777" w:rsidR="00AA02A9" w:rsidRPr="004F4C71" w:rsidRDefault="00AA02A9" w:rsidP="00AA02A9">
                            <w:pPr>
                              <w:jc w:val="center"/>
                              <w:rPr>
                                <w:sz w:val="18"/>
                                <w:szCs w:val="24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4FB7C" id="文字方塊 197" o:spid="_x0000_s1034" type="#_x0000_t202" style="position:absolute;margin-left:19pt;margin-top:9pt;width:127.5pt;height:48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" filled="f" stroked="f">
                <v:textbox>
                  <w:txbxContent>
                    <w:p w14:paraId="6F582B42" w14:textId="1F9D1454" w:rsidR="00AA02A9" w:rsidRPr="00D03148" w:rsidRDefault="00AA02A9" w:rsidP="00AA02A9">
                      <w:pPr>
                        <w:jc w:val="center"/>
                        <w:rPr>
                          <w:rFonts w:hint="eastAsia"/>
                          <w:sz w:val="28"/>
                          <w:szCs w:val="24"/>
                          <w:lang w:eastAsia="zh-TW"/>
                        </w:rPr>
                      </w:pPr>
                      <w:r w:rsidRPr="00D03148">
                        <w:rPr>
                          <w:rFonts w:hint="eastAsia"/>
                          <w:sz w:val="28"/>
                          <w:szCs w:val="24"/>
                          <w:lang w:eastAsia="zh-TW"/>
                        </w:rPr>
                        <w:t>驅動視訊鏡頭</w:t>
                      </w:r>
                    </w:p>
                    <w:p w14:paraId="24807C96" w14:textId="77777777" w:rsidR="00AA02A9" w:rsidRPr="004F4C71" w:rsidRDefault="00AA02A9" w:rsidP="00AA02A9">
                      <w:pPr>
                        <w:jc w:val="center"/>
                        <w:rPr>
                          <w:rFonts w:hint="eastAsia"/>
                          <w:sz w:val="18"/>
                          <w:szCs w:val="24"/>
                          <w:lang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E3B8FF" wp14:editId="1AB6D945">
                <wp:simplePos x="0" y="0"/>
                <wp:positionH relativeFrom="column">
                  <wp:posOffset>486110</wp:posOffset>
                </wp:positionH>
                <wp:positionV relativeFrom="paragraph">
                  <wp:posOffset>94747</wp:posOffset>
                </wp:positionV>
                <wp:extent cx="1164567" cy="465826"/>
                <wp:effectExtent l="0" t="0" r="17145" b="10795"/>
                <wp:wrapNone/>
                <wp:docPr id="194" name="流程圖: 程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7" cy="46582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F64625" id="_x0000_t109" coordsize="21600,21600" o:spt="109" path="m,l,21600r21600,l21600,xe">
                <v:stroke joinstyle="miter"/>
                <v:path gradientshapeok="t" o:connecttype="rect"/>
              </v:shapetype>
              <v:shape id="流程圖: 程序 194" o:spid="_x0000_s1026" type="#_x0000_t109" style="position:absolute;margin-left:38.3pt;margin-top:7.45pt;width:91.7pt;height:36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" filled="f" strokecolor="#1f120e [1604]" strokeweight="2pt"/>
            </w:pict>
          </mc:Fallback>
        </mc:AlternateContent>
      </w:r>
      <w:r w:rsidR="004F5AD4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32A231" wp14:editId="50F1AA0C">
                <wp:simplePos x="0" y="0"/>
                <wp:positionH relativeFrom="column">
                  <wp:posOffset>4064635</wp:posOffset>
                </wp:positionH>
                <wp:positionV relativeFrom="paragraph">
                  <wp:posOffset>184785</wp:posOffset>
                </wp:positionV>
                <wp:extent cx="1619250" cy="714375"/>
                <wp:effectExtent l="0" t="0" r="0" b="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1925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8EC8C" w14:textId="77777777" w:rsidR="004F5AD4" w:rsidRPr="004F5AD4" w:rsidRDefault="004F5AD4" w:rsidP="004F5AD4">
                            <w:pPr>
                              <w:rPr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4F5AD4"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Arduino</w:t>
                            </w:r>
                            <w:r w:rsidRPr="004F5AD4"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回傳電腦</w:t>
                            </w:r>
                          </w:p>
                          <w:p w14:paraId="6CC0629C" w14:textId="6753FC74" w:rsidR="004F5AD4" w:rsidRPr="004F5AD4" w:rsidRDefault="004F5AD4" w:rsidP="004F5AD4">
                            <w:pPr>
                              <w:rPr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4F5AD4"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執行</w:t>
                            </w:r>
                            <w:r w:rsidRPr="004F5AD4"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YOLO</w:t>
                            </w:r>
                            <w:r w:rsidRPr="004F5AD4"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程式</w:t>
                            </w:r>
                          </w:p>
                          <w:p w14:paraId="27348D0F" w14:textId="77777777" w:rsidR="004F5AD4" w:rsidRPr="004F5AD4" w:rsidRDefault="004F5AD4" w:rsidP="004F5AD4">
                            <w:pPr>
                              <w:rPr>
                                <w:sz w:val="24"/>
                                <w:szCs w:val="24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A231" id="文字方塊 27" o:spid="_x0000_s1035" type="#_x0000_t202" style="position:absolute;margin-left:320.05pt;margin-top:14.55pt;width:127.5pt;height:5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" filled="f" stroked="f">
                <v:textbox>
                  <w:txbxContent>
                    <w:p w14:paraId="1C08EC8C" w14:textId="77777777" w:rsidR="004F5AD4" w:rsidRPr="004F5AD4" w:rsidRDefault="004F5AD4" w:rsidP="004F5AD4">
                      <w:pPr>
                        <w:rPr>
                          <w:sz w:val="24"/>
                          <w:szCs w:val="24"/>
                          <w:lang w:eastAsia="zh-TW"/>
                        </w:rPr>
                      </w:pPr>
                      <w:r w:rsidRPr="004F5AD4"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Arduino</w:t>
                      </w:r>
                      <w:r w:rsidRPr="004F5AD4"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回傳電腦</w:t>
                      </w:r>
                    </w:p>
                    <w:p w14:paraId="6CC0629C" w14:textId="6753FC74" w:rsidR="004F5AD4" w:rsidRPr="004F5AD4" w:rsidRDefault="004F5AD4" w:rsidP="004F5AD4">
                      <w:pPr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</w:pPr>
                      <w:r w:rsidRPr="004F5AD4"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執行</w:t>
                      </w:r>
                      <w:r w:rsidRPr="004F5AD4"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YOLO</w:t>
                      </w:r>
                      <w:r w:rsidRPr="004F5AD4"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程式</w:t>
                      </w:r>
                    </w:p>
                    <w:p w14:paraId="27348D0F" w14:textId="77777777" w:rsidR="004F5AD4" w:rsidRPr="004F5AD4" w:rsidRDefault="004F5AD4" w:rsidP="004F5AD4">
                      <w:pPr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5AD4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CA0BC9" wp14:editId="329ED7BE">
                <wp:simplePos x="0" y="0"/>
                <wp:positionH relativeFrom="column">
                  <wp:posOffset>4017010</wp:posOffset>
                </wp:positionH>
                <wp:positionV relativeFrom="paragraph">
                  <wp:posOffset>184785</wp:posOffset>
                </wp:positionV>
                <wp:extent cx="1724025" cy="771525"/>
                <wp:effectExtent l="685800" t="0" r="28575" b="28575"/>
                <wp:wrapNone/>
                <wp:docPr id="26" name="直線圖說文字 1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71525"/>
                        </a:xfrm>
                        <a:prstGeom prst="borderCallout1">
                          <a:avLst>
                            <a:gd name="adj1" fmla="val 59296"/>
                            <a:gd name="adj2" fmla="val -3495"/>
                            <a:gd name="adj3" fmla="val 59414"/>
                            <a:gd name="adj4" fmla="val -39438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EB5BA" w14:textId="77777777" w:rsidR="004F5AD4" w:rsidRPr="004F5AD4" w:rsidRDefault="004F5AD4" w:rsidP="004F5AD4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A0BC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直線圖說文字 1 26" o:spid="_x0000_s1036" type="#_x0000_t47" style="position:absolute;margin-left:316.3pt;margin-top:14.55pt;width:135.75pt;height:6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" adj="-8519,12833,-755,12808" fillcolor="white [3201]" strokecolor="#5f7791 [3209]" strokeweight="2pt">
                <v:stroke dashstyle="3 1"/>
                <v:textbox>
                  <w:txbxContent>
                    <w:p w14:paraId="00BEB5BA" w14:textId="77777777" w:rsidR="004F5AD4" w:rsidRPr="004F5AD4" w:rsidRDefault="004F5AD4" w:rsidP="004F5AD4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ysDash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53142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EF7AFB" wp14:editId="60BEA1EA">
                <wp:simplePos x="0" y="0"/>
                <wp:positionH relativeFrom="column">
                  <wp:posOffset>2997835</wp:posOffset>
                </wp:positionH>
                <wp:positionV relativeFrom="paragraph">
                  <wp:posOffset>384810</wp:posOffset>
                </wp:positionV>
                <wp:extent cx="19050" cy="619125"/>
                <wp:effectExtent l="57150" t="0" r="57150" b="47625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4D42" id="直線單箭頭接點 21" o:spid="_x0000_s1026" type="#_x0000_t32" style="position:absolute;margin-left:236.05pt;margin-top:30.3pt;width:1.5pt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" strokecolor="#3b231b [3044]">
                <v:stroke endarrow="block"/>
              </v:shape>
            </w:pict>
          </mc:Fallback>
        </mc:AlternateContent>
      </w:r>
    </w:p>
    <w:p w14:paraId="1F92C492" w14:textId="1EEC54F2" w:rsidR="00491628" w:rsidRDefault="00753142" w:rsidP="00FC10ED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 w:rsidRPr="00753142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AD590AE" wp14:editId="55DA16BC">
                <wp:simplePos x="0" y="0"/>
                <wp:positionH relativeFrom="column">
                  <wp:posOffset>2731135</wp:posOffset>
                </wp:positionH>
                <wp:positionV relativeFrom="paragraph">
                  <wp:posOffset>24765</wp:posOffset>
                </wp:positionV>
                <wp:extent cx="561975" cy="333375"/>
                <wp:effectExtent l="0" t="0" r="28575" b="28575"/>
                <wp:wrapSquare wrapText="bothSides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66A57" w14:textId="0F5C3AF2" w:rsidR="00753142" w:rsidRPr="00753142" w:rsidRDefault="00753142" w:rsidP="00753142">
                            <w:pPr>
                              <w:jc w:val="center"/>
                              <w:rPr>
                                <w:sz w:val="16"/>
                                <w:lang w:eastAsia="zh-TW"/>
                              </w:rPr>
                            </w:pPr>
                            <w:r w:rsidRPr="00753142">
                              <w:rPr>
                                <w:lang w:eastAsia="zh-TW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90AE" id="_x0000_s1037" type="#_x0000_t202" style="position:absolute;margin-left:215.05pt;margin-top:1.95pt;width:44.25pt;height:26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">
                <v:textbox>
                  <w:txbxContent>
                    <w:p w14:paraId="24F66A57" w14:textId="0F5C3AF2" w:rsidR="00753142" w:rsidRPr="00753142" w:rsidRDefault="00753142" w:rsidP="00753142">
                      <w:pPr>
                        <w:jc w:val="center"/>
                        <w:rPr>
                          <w:rFonts w:hint="eastAsia"/>
                          <w:sz w:val="16"/>
                          <w:lang w:eastAsia="zh-TW"/>
                        </w:rPr>
                      </w:pPr>
                      <w:r w:rsidRPr="00753142">
                        <w:rPr>
                          <w:lang w:eastAsia="zh-TW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8D0420" w14:textId="3C5A5CF2" w:rsidR="00491628" w:rsidRDefault="00D03148" w:rsidP="00FC10ED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6D3D88" wp14:editId="079055AE">
                <wp:simplePos x="0" y="0"/>
                <wp:positionH relativeFrom="column">
                  <wp:posOffset>2207260</wp:posOffset>
                </wp:positionH>
                <wp:positionV relativeFrom="paragraph">
                  <wp:posOffset>133350</wp:posOffset>
                </wp:positionV>
                <wp:extent cx="1619250" cy="685800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1925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B4D67" w14:textId="0E6C5827" w:rsidR="004F4C71" w:rsidRPr="00D03148" w:rsidRDefault="004F4C71" w:rsidP="004F4C71">
                            <w:pPr>
                              <w:jc w:val="center"/>
                              <w:rPr>
                                <w:szCs w:val="24"/>
                                <w:lang w:eastAsia="zh-TW"/>
                              </w:rPr>
                            </w:pPr>
                            <w:r w:rsidRPr="00D03148">
                              <w:rPr>
                                <w:rFonts w:hint="eastAsia"/>
                                <w:szCs w:val="24"/>
                                <w:lang w:eastAsia="zh-TW"/>
                              </w:rPr>
                              <w:t>關閉紅色</w:t>
                            </w:r>
                            <w:r w:rsidRPr="00D03148">
                              <w:rPr>
                                <w:rFonts w:hint="eastAsia"/>
                                <w:szCs w:val="24"/>
                                <w:lang w:eastAsia="zh-TW"/>
                              </w:rPr>
                              <w:t>LED</w:t>
                            </w:r>
                          </w:p>
                          <w:p w14:paraId="6D7E84B1" w14:textId="03AFBDEB" w:rsidR="004F4C71" w:rsidRPr="00D03148" w:rsidRDefault="004F4C71" w:rsidP="004F4C71">
                            <w:pPr>
                              <w:jc w:val="center"/>
                              <w:rPr>
                                <w:szCs w:val="24"/>
                                <w:lang w:eastAsia="zh-TW"/>
                              </w:rPr>
                            </w:pPr>
                            <w:r w:rsidRPr="00D03148">
                              <w:rPr>
                                <w:rFonts w:hint="eastAsia"/>
                                <w:szCs w:val="24"/>
                                <w:lang w:eastAsia="zh-TW"/>
                              </w:rPr>
                              <w:t>打開黃色</w:t>
                            </w:r>
                            <w:r w:rsidRPr="00D03148">
                              <w:rPr>
                                <w:rFonts w:hint="eastAsia"/>
                                <w:szCs w:val="24"/>
                                <w:lang w:eastAsia="zh-TW"/>
                              </w:rPr>
                              <w:t>LED</w:t>
                            </w:r>
                          </w:p>
                          <w:p w14:paraId="08254E06" w14:textId="77777777" w:rsidR="004F4C71" w:rsidRPr="004F4C71" w:rsidRDefault="004F4C71" w:rsidP="004F4C71">
                            <w:pPr>
                              <w:jc w:val="center"/>
                              <w:rPr>
                                <w:sz w:val="18"/>
                                <w:szCs w:val="24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3D88" id="文字方塊 29" o:spid="_x0000_s1038" type="#_x0000_t202" style="position:absolute;margin-left:173.8pt;margin-top:10.5pt;width:127.5pt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" filled="f" stroked="f">
                <v:textbox>
                  <w:txbxContent>
                    <w:p w14:paraId="718B4D67" w14:textId="0E6C5827" w:rsidR="004F4C71" w:rsidRPr="00D03148" w:rsidRDefault="004F4C71" w:rsidP="004F4C71">
                      <w:pPr>
                        <w:jc w:val="center"/>
                        <w:rPr>
                          <w:szCs w:val="24"/>
                          <w:lang w:eastAsia="zh-TW"/>
                        </w:rPr>
                      </w:pPr>
                      <w:r w:rsidRPr="00D03148">
                        <w:rPr>
                          <w:rFonts w:hint="eastAsia"/>
                          <w:szCs w:val="24"/>
                          <w:lang w:eastAsia="zh-TW"/>
                        </w:rPr>
                        <w:t>關閉紅色</w:t>
                      </w:r>
                      <w:r w:rsidRPr="00D03148">
                        <w:rPr>
                          <w:rFonts w:hint="eastAsia"/>
                          <w:szCs w:val="24"/>
                          <w:lang w:eastAsia="zh-TW"/>
                        </w:rPr>
                        <w:t>LED</w:t>
                      </w:r>
                    </w:p>
                    <w:p w14:paraId="6D7E84B1" w14:textId="03AFBDEB" w:rsidR="004F4C71" w:rsidRPr="00D03148" w:rsidRDefault="004F4C71" w:rsidP="004F4C71">
                      <w:pPr>
                        <w:jc w:val="center"/>
                        <w:rPr>
                          <w:rFonts w:hint="eastAsia"/>
                          <w:szCs w:val="24"/>
                          <w:lang w:eastAsia="zh-TW"/>
                        </w:rPr>
                      </w:pPr>
                      <w:r w:rsidRPr="00D03148">
                        <w:rPr>
                          <w:rFonts w:hint="eastAsia"/>
                          <w:szCs w:val="24"/>
                          <w:lang w:eastAsia="zh-TW"/>
                        </w:rPr>
                        <w:t>打開黃色</w:t>
                      </w:r>
                      <w:r w:rsidRPr="00D03148">
                        <w:rPr>
                          <w:rFonts w:hint="eastAsia"/>
                          <w:szCs w:val="24"/>
                          <w:lang w:eastAsia="zh-TW"/>
                        </w:rPr>
                        <w:t>LED</w:t>
                      </w:r>
                    </w:p>
                    <w:p w14:paraId="08254E06" w14:textId="77777777" w:rsidR="004F4C71" w:rsidRPr="004F4C71" w:rsidRDefault="004F4C71" w:rsidP="004F4C71">
                      <w:pPr>
                        <w:jc w:val="center"/>
                        <w:rPr>
                          <w:rFonts w:hint="eastAsia"/>
                          <w:sz w:val="18"/>
                          <w:szCs w:val="24"/>
                          <w:lang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7C7B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AB98BA" wp14:editId="6FE1BA14">
                <wp:simplePos x="0" y="0"/>
                <wp:positionH relativeFrom="column">
                  <wp:posOffset>4298985</wp:posOffset>
                </wp:positionH>
                <wp:positionV relativeFrom="paragraph">
                  <wp:posOffset>290243</wp:posOffset>
                </wp:positionV>
                <wp:extent cx="690113" cy="1192782"/>
                <wp:effectExtent l="38100" t="0" r="15240" b="102870"/>
                <wp:wrapNone/>
                <wp:docPr id="33" name="肘形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113" cy="1192782"/>
                        </a:xfrm>
                        <a:prstGeom prst="bentConnector3">
                          <a:avLst>
                            <a:gd name="adj1" fmla="val 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9B977" id="肘形接點 33" o:spid="_x0000_s1026" type="#_x0000_t34" style="position:absolute;margin-left:338.5pt;margin-top:22.85pt;width:54.35pt;height:93.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" adj="124" strokecolor="#3b231b [3044]">
                <v:stroke endarrow="block"/>
              </v:shape>
            </w:pict>
          </mc:Fallback>
        </mc:AlternateContent>
      </w:r>
      <w:r w:rsidR="00587C7B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DF5536" wp14:editId="0A540080">
                <wp:simplePos x="0" y="0"/>
                <wp:positionH relativeFrom="column">
                  <wp:posOffset>4885187</wp:posOffset>
                </wp:positionH>
                <wp:positionV relativeFrom="paragraph">
                  <wp:posOffset>117619</wp:posOffset>
                </wp:positionV>
                <wp:extent cx="187445" cy="155275"/>
                <wp:effectExtent l="0" t="0" r="22225" b="16510"/>
                <wp:wrapNone/>
                <wp:docPr id="61" name="流程圖: 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45" cy="1552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C6CF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圖: 接點 61" o:spid="_x0000_s1026" type="#_x0000_t120" style="position:absolute;margin-left:384.65pt;margin-top:9.25pt;width:14.75pt;height:12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" filled="f" strokecolor="#1f120e [1604]" strokeweight="2pt"/>
            </w:pict>
          </mc:Fallback>
        </mc:AlternateContent>
      </w:r>
      <w:r w:rsidR="004F5AD4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4A5F6B" wp14:editId="1C38B093">
                <wp:simplePos x="0" y="0"/>
                <wp:positionH relativeFrom="column">
                  <wp:posOffset>2159635</wp:posOffset>
                </wp:positionH>
                <wp:positionV relativeFrom="paragraph">
                  <wp:posOffset>209550</wp:posOffset>
                </wp:positionV>
                <wp:extent cx="1724025" cy="619125"/>
                <wp:effectExtent l="0" t="0" r="28575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E9E9F" id="矩形 28" o:spid="_x0000_s1026" style="position:absolute;margin-left:170.05pt;margin-top:16.5pt;width:135.75pt;height:4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" fillcolor="white [3201]" strokecolor="#5f7791 [3209]" strokeweight="2pt"/>
            </w:pict>
          </mc:Fallback>
        </mc:AlternateContent>
      </w:r>
    </w:p>
    <w:p w14:paraId="3EFA3A09" w14:textId="0B57B0EC" w:rsidR="00491628" w:rsidRDefault="00491628" w:rsidP="00FC10ED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</w:p>
    <w:p w14:paraId="57C44A01" w14:textId="423E534E" w:rsidR="00753142" w:rsidRDefault="004F4C71" w:rsidP="00FC10ED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4C3485" wp14:editId="78C80D04">
                <wp:simplePos x="0" y="0"/>
                <wp:positionH relativeFrom="column">
                  <wp:posOffset>2228850</wp:posOffset>
                </wp:positionH>
                <wp:positionV relativeFrom="paragraph">
                  <wp:posOffset>327025</wp:posOffset>
                </wp:positionV>
                <wp:extent cx="1619250" cy="619125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E80D7" w14:textId="4132A007" w:rsidR="004F4C71" w:rsidRPr="004F4C71" w:rsidRDefault="004F4C71" w:rsidP="004F4C71">
                            <w:pPr>
                              <w:jc w:val="center"/>
                              <w:rPr>
                                <w:sz w:val="44"/>
                                <w:szCs w:val="24"/>
                                <w:lang w:eastAsia="zh-TW"/>
                              </w:rPr>
                            </w:pPr>
                            <w:r w:rsidRPr="004F4C71">
                              <w:rPr>
                                <w:rFonts w:hint="eastAsia"/>
                                <w:sz w:val="32"/>
                                <w:szCs w:val="24"/>
                                <w:lang w:eastAsia="zh-TW"/>
                              </w:rPr>
                              <w:t>檢測回收資料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C3485" id="文字方塊 34" o:spid="_x0000_s1039" type="#_x0000_t202" style="position:absolute;margin-left:175.5pt;margin-top:25.75pt;width:127.5pt;height:4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" filled="f" stroked="f">
                <v:textbox>
                  <w:txbxContent>
                    <w:p w14:paraId="199E80D7" w14:textId="4132A007" w:rsidR="004F4C71" w:rsidRPr="004F4C71" w:rsidRDefault="004F4C71" w:rsidP="004F4C71">
                      <w:pPr>
                        <w:jc w:val="center"/>
                        <w:rPr>
                          <w:rFonts w:hint="eastAsia"/>
                          <w:sz w:val="44"/>
                          <w:szCs w:val="24"/>
                          <w:lang w:eastAsia="zh-TW"/>
                        </w:rPr>
                      </w:pPr>
                      <w:r w:rsidRPr="004F4C71">
                        <w:rPr>
                          <w:rFonts w:hint="eastAsia"/>
                          <w:sz w:val="32"/>
                          <w:szCs w:val="24"/>
                          <w:lang w:eastAsia="zh-TW"/>
                        </w:rPr>
                        <w:t>檢測回收資料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960477" wp14:editId="64FEA7AD">
                <wp:simplePos x="0" y="0"/>
                <wp:positionH relativeFrom="column">
                  <wp:posOffset>1883410</wp:posOffset>
                </wp:positionH>
                <wp:positionV relativeFrom="paragraph">
                  <wp:posOffset>177800</wp:posOffset>
                </wp:positionV>
                <wp:extent cx="2305050" cy="819150"/>
                <wp:effectExtent l="0" t="0" r="19050" b="19050"/>
                <wp:wrapNone/>
                <wp:docPr id="30" name="流程圖: 決策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8A2D" id="流程圖: 決策 30" o:spid="_x0000_s1026" type="#_x0000_t110" style="position:absolute;margin-left:148.3pt;margin-top:14pt;width:181.5pt;height:6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" fillcolor="white [3201]" strokecolor="#5f7791 [3209]" strokeweight="2pt"/>
            </w:pict>
          </mc:Fallback>
        </mc:AlternateContent>
      </w:r>
    </w:p>
    <w:p w14:paraId="40D6EEA1" w14:textId="28A4DAD1" w:rsidR="00753142" w:rsidRDefault="004F4C71" w:rsidP="00FC10ED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B3F7E" wp14:editId="4FBBCB3A">
                <wp:simplePos x="0" y="0"/>
                <wp:positionH relativeFrom="column">
                  <wp:posOffset>1254760</wp:posOffset>
                </wp:positionH>
                <wp:positionV relativeFrom="paragraph">
                  <wp:posOffset>142875</wp:posOffset>
                </wp:positionV>
                <wp:extent cx="571500" cy="1704975"/>
                <wp:effectExtent l="76200" t="0" r="19050" b="47625"/>
                <wp:wrapNone/>
                <wp:docPr id="35" name="肘形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704975"/>
                        </a:xfrm>
                        <a:prstGeom prst="bentConnector3">
                          <a:avLst>
                            <a:gd name="adj1" fmla="val 995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CDE7" id="肘形接點 35" o:spid="_x0000_s1026" type="#_x0000_t34" style="position:absolute;margin-left:98.8pt;margin-top:11.25pt;width:45pt;height:134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" adj="21495" strokecolor="#3b231b [3044]">
                <v:stroke endarrow="block"/>
              </v:shape>
            </w:pict>
          </mc:Fallback>
        </mc:AlternateContent>
      </w:r>
    </w:p>
    <w:p w14:paraId="378BE49A" w14:textId="442F5C2E" w:rsidR="00753142" w:rsidRDefault="004F4C71" w:rsidP="00FC10ED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EE4A2E" wp14:editId="00C8D57D">
                <wp:simplePos x="0" y="0"/>
                <wp:positionH relativeFrom="column">
                  <wp:posOffset>3035935</wp:posOffset>
                </wp:positionH>
                <wp:positionV relativeFrom="paragraph">
                  <wp:posOffset>155575</wp:posOffset>
                </wp:positionV>
                <wp:extent cx="0" cy="1257300"/>
                <wp:effectExtent l="76200" t="0" r="76200" b="57150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B591C" id="直線單箭頭接點 36" o:spid="_x0000_s1026" type="#_x0000_t32" style="position:absolute;margin-left:239.05pt;margin-top:12.25pt;width:0;height:9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" strokecolor="#3b231b [3044]">
                <v:stroke endarrow="block"/>
              </v:shape>
            </w:pict>
          </mc:Fallback>
        </mc:AlternateContent>
      </w:r>
    </w:p>
    <w:p w14:paraId="2177995E" w14:textId="4613ECDA" w:rsidR="00753142" w:rsidRDefault="00DE65CC" w:rsidP="00FC10ED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 w:rsidRPr="00753142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010385E" wp14:editId="7920B3D4">
                <wp:simplePos x="0" y="0"/>
                <wp:positionH relativeFrom="column">
                  <wp:posOffset>854710</wp:posOffset>
                </wp:positionH>
                <wp:positionV relativeFrom="paragraph">
                  <wp:posOffset>6350</wp:posOffset>
                </wp:positionV>
                <wp:extent cx="857250" cy="381000"/>
                <wp:effectExtent l="0" t="0" r="19050" b="19050"/>
                <wp:wrapSquare wrapText="bothSides"/>
                <wp:docPr id="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219B1" w14:textId="756F51F9" w:rsidR="004F4C71" w:rsidRPr="00753142" w:rsidRDefault="004F4C71" w:rsidP="004F4C71">
                            <w:pPr>
                              <w:jc w:val="center"/>
                              <w:rPr>
                                <w:sz w:val="16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安全車牌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0385E" id="_x0000_s1040" type="#_x0000_t202" style="position:absolute;margin-left:67.3pt;margin-top:.5pt;width:67.5pt;height:30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">
                <v:textbox>
                  <w:txbxContent>
                    <w:p w14:paraId="5D4219B1" w14:textId="756F51F9" w:rsidR="004F4C71" w:rsidRPr="00753142" w:rsidRDefault="004F4C71" w:rsidP="004F4C71">
                      <w:pPr>
                        <w:jc w:val="center"/>
                        <w:rPr>
                          <w:rFonts w:hint="eastAsia"/>
                          <w:sz w:val="16"/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安全車牌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3142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E473EFA" wp14:editId="6A19321D">
                <wp:simplePos x="0" y="0"/>
                <wp:positionH relativeFrom="column">
                  <wp:posOffset>2578735</wp:posOffset>
                </wp:positionH>
                <wp:positionV relativeFrom="paragraph">
                  <wp:posOffset>6350</wp:posOffset>
                </wp:positionV>
                <wp:extent cx="923925" cy="390525"/>
                <wp:effectExtent l="0" t="0" r="28575" b="28575"/>
                <wp:wrapSquare wrapText="bothSides"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32FCD" w14:textId="7C6AF408" w:rsidR="004F4C71" w:rsidRPr="00753142" w:rsidRDefault="004F4C71" w:rsidP="004F4C71">
                            <w:pPr>
                              <w:jc w:val="center"/>
                              <w:rPr>
                                <w:sz w:val="16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非安全車牌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3EFA" id="_x0000_s1041" type="#_x0000_t202" style="position:absolute;margin-left:203.05pt;margin-top:.5pt;width:72.75pt;height:30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">
                <v:textbox>
                  <w:txbxContent>
                    <w:p w14:paraId="09F32FCD" w14:textId="7C6AF408" w:rsidR="004F4C71" w:rsidRPr="00753142" w:rsidRDefault="004F4C71" w:rsidP="004F4C71">
                      <w:pPr>
                        <w:jc w:val="center"/>
                        <w:rPr>
                          <w:rFonts w:hint="eastAsia"/>
                          <w:sz w:val="16"/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非安全車牌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B6779" w14:textId="0A3CE93C" w:rsidR="00753142" w:rsidRDefault="00753142" w:rsidP="00FC10ED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</w:p>
    <w:p w14:paraId="670B7375" w14:textId="51AE9C41" w:rsidR="00753142" w:rsidRDefault="00BF7E8A" w:rsidP="00FC10ED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DCD3A4" wp14:editId="65075020">
                <wp:simplePos x="0" y="0"/>
                <wp:positionH relativeFrom="column">
                  <wp:posOffset>469058</wp:posOffset>
                </wp:positionH>
                <wp:positionV relativeFrom="paragraph">
                  <wp:posOffset>89786</wp:posOffset>
                </wp:positionV>
                <wp:extent cx="1581150" cy="1063256"/>
                <wp:effectExtent l="0" t="0" r="19050" b="2286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063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AFEFE" id="矩形 39" o:spid="_x0000_s1026" style="position:absolute;margin-left:36.95pt;margin-top:7.05pt;width:124.5pt;height:83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" fillcolor="white [3201]" strokecolor="#5f7791 [3209]" strokeweight="2pt"/>
            </w:pict>
          </mc:Fallback>
        </mc:AlternateContent>
      </w: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D42FC5" wp14:editId="0292C33A">
                <wp:simplePos x="0" y="0"/>
                <wp:positionH relativeFrom="column">
                  <wp:posOffset>479691</wp:posOffset>
                </wp:positionH>
                <wp:positionV relativeFrom="paragraph">
                  <wp:posOffset>153581</wp:posOffset>
                </wp:positionV>
                <wp:extent cx="1619250" cy="1116419"/>
                <wp:effectExtent l="0" t="0" r="0" b="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19250" cy="11164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97673" w14:textId="44C8D634" w:rsidR="00E34CFB" w:rsidRDefault="00E34CFB" w:rsidP="00E34CFB">
                            <w:pPr>
                              <w:jc w:val="center"/>
                              <w:rPr>
                                <w:sz w:val="32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24"/>
                                <w:lang w:eastAsia="zh-TW"/>
                              </w:rPr>
                              <w:t>啟動</w:t>
                            </w:r>
                            <w:r>
                              <w:rPr>
                                <w:sz w:val="32"/>
                                <w:szCs w:val="24"/>
                                <w:lang w:eastAsia="zh-TW"/>
                              </w:rPr>
                              <w:t>閘門</w:t>
                            </w:r>
                          </w:p>
                          <w:p w14:paraId="67CE5DEF" w14:textId="0C45EE85" w:rsidR="00BF7E8A" w:rsidRPr="004F4C71" w:rsidRDefault="00BF7E8A" w:rsidP="00BF7E8A">
                            <w:pPr>
                              <w:jc w:val="center"/>
                              <w:rPr>
                                <w:sz w:val="4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24"/>
                                <w:lang w:eastAsia="zh-TW"/>
                              </w:rPr>
                              <w:t>亮起綠色</w:t>
                            </w:r>
                            <w:r>
                              <w:rPr>
                                <w:rFonts w:hint="eastAsia"/>
                                <w:sz w:val="32"/>
                                <w:szCs w:val="24"/>
                                <w:lang w:eastAsia="zh-TW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2FC5" id="文字方塊 43" o:spid="_x0000_s1042" type="#_x0000_t202" style="position:absolute;margin-left:37.75pt;margin-top:12.1pt;width:127.5pt;height:87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" filled="f" stroked="f">
                <v:textbox>
                  <w:txbxContent>
                    <w:p w14:paraId="2B797673" w14:textId="44C8D634" w:rsidR="00E34CFB" w:rsidRDefault="00E34CFB" w:rsidP="00E34CFB">
                      <w:pPr>
                        <w:jc w:val="center"/>
                        <w:rPr>
                          <w:sz w:val="32"/>
                          <w:szCs w:val="24"/>
                          <w:lang w:eastAsia="zh-TW"/>
                        </w:rPr>
                      </w:pPr>
                      <w:r>
                        <w:rPr>
                          <w:rFonts w:hint="eastAsia"/>
                          <w:sz w:val="32"/>
                          <w:szCs w:val="24"/>
                          <w:lang w:eastAsia="zh-TW"/>
                        </w:rPr>
                        <w:t>啟動</w:t>
                      </w:r>
                      <w:r>
                        <w:rPr>
                          <w:sz w:val="32"/>
                          <w:szCs w:val="24"/>
                          <w:lang w:eastAsia="zh-TW"/>
                        </w:rPr>
                        <w:t>閘門</w:t>
                      </w:r>
                    </w:p>
                    <w:p w14:paraId="67CE5DEF" w14:textId="0C45EE85" w:rsidR="00BF7E8A" w:rsidRPr="004F4C71" w:rsidRDefault="00BF7E8A" w:rsidP="00BF7E8A">
                      <w:pPr>
                        <w:jc w:val="center"/>
                        <w:rPr>
                          <w:rFonts w:hint="eastAsia"/>
                          <w:sz w:val="44"/>
                          <w:szCs w:val="24"/>
                          <w:lang w:eastAsia="zh-TW"/>
                        </w:rPr>
                      </w:pPr>
                      <w:r>
                        <w:rPr>
                          <w:rFonts w:hint="eastAsia"/>
                          <w:sz w:val="32"/>
                          <w:szCs w:val="24"/>
                          <w:lang w:eastAsia="zh-TW"/>
                        </w:rPr>
                        <w:t>亮起綠色</w:t>
                      </w:r>
                      <w:r>
                        <w:rPr>
                          <w:rFonts w:hint="eastAsia"/>
                          <w:sz w:val="32"/>
                          <w:szCs w:val="24"/>
                          <w:lang w:eastAsia="zh-TW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E34CFB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769CA1" wp14:editId="78410D91">
                <wp:simplePos x="0" y="0"/>
                <wp:positionH relativeFrom="column">
                  <wp:posOffset>2232660</wp:posOffset>
                </wp:positionH>
                <wp:positionV relativeFrom="paragraph">
                  <wp:posOffset>124298</wp:posOffset>
                </wp:positionV>
                <wp:extent cx="1619250" cy="619125"/>
                <wp:effectExtent l="0" t="0" r="0" b="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2E748" w14:textId="2F986728" w:rsidR="00E34CFB" w:rsidRPr="004F4C71" w:rsidRDefault="00BF7E8A" w:rsidP="00E34CFB">
                            <w:pPr>
                              <w:jc w:val="center"/>
                              <w:rPr>
                                <w:sz w:val="4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24"/>
                                <w:lang w:eastAsia="zh-TW"/>
                              </w:rPr>
                              <w:t>亮起紅色</w:t>
                            </w:r>
                            <w:r>
                              <w:rPr>
                                <w:rFonts w:hint="eastAsia"/>
                                <w:sz w:val="32"/>
                                <w:szCs w:val="24"/>
                                <w:lang w:eastAsia="zh-TW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9CA1" id="文字方塊 44" o:spid="_x0000_s1043" type="#_x0000_t202" style="position:absolute;margin-left:175.8pt;margin-top:9.8pt;width:127.5pt;height:4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" filled="f" stroked="f">
                <v:textbox>
                  <w:txbxContent>
                    <w:p w14:paraId="77A2E748" w14:textId="2F986728" w:rsidR="00E34CFB" w:rsidRPr="004F4C71" w:rsidRDefault="00BF7E8A" w:rsidP="00E34CFB">
                      <w:pPr>
                        <w:jc w:val="center"/>
                        <w:rPr>
                          <w:rFonts w:hint="eastAsia"/>
                          <w:sz w:val="44"/>
                          <w:szCs w:val="24"/>
                          <w:lang w:eastAsia="zh-TW"/>
                        </w:rPr>
                      </w:pPr>
                      <w:r>
                        <w:rPr>
                          <w:rFonts w:hint="eastAsia"/>
                          <w:sz w:val="32"/>
                          <w:szCs w:val="24"/>
                          <w:lang w:eastAsia="zh-TW"/>
                        </w:rPr>
                        <w:t>亮起紅色</w:t>
                      </w:r>
                      <w:r>
                        <w:rPr>
                          <w:rFonts w:hint="eastAsia"/>
                          <w:sz w:val="32"/>
                          <w:szCs w:val="24"/>
                          <w:lang w:eastAsia="zh-TW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DE65CC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A56DC4" wp14:editId="106DBB52">
                <wp:simplePos x="0" y="0"/>
                <wp:positionH relativeFrom="column">
                  <wp:posOffset>2264410</wp:posOffset>
                </wp:positionH>
                <wp:positionV relativeFrom="paragraph">
                  <wp:posOffset>88900</wp:posOffset>
                </wp:positionV>
                <wp:extent cx="1562100" cy="619125"/>
                <wp:effectExtent l="0" t="0" r="19050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1A872" id="矩形 40" o:spid="_x0000_s1026" style="position:absolute;margin-left:178.3pt;margin-top:7pt;width:123pt;height:48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" fillcolor="white [3201]" strokecolor="#5f7791 [3209]" strokeweight="2pt"/>
            </w:pict>
          </mc:Fallback>
        </mc:AlternateContent>
      </w:r>
    </w:p>
    <w:p w14:paraId="3F4D7521" w14:textId="73343FC3" w:rsidR="00753142" w:rsidRDefault="00753142" w:rsidP="00FC10ED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</w:p>
    <w:p w14:paraId="312F3136" w14:textId="4ED09CE0" w:rsidR="00753142" w:rsidRDefault="00753142" w:rsidP="00FC10ED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</w:p>
    <w:p w14:paraId="4B941329" w14:textId="2DBE3AE0" w:rsidR="00491628" w:rsidRDefault="00491628" w:rsidP="00FC10ED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</w:p>
    <w:p w14:paraId="0DCF25F7" w14:textId="721C56E7" w:rsidR="00491628" w:rsidRDefault="00491628" w:rsidP="00FC10ED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</w:p>
    <w:p w14:paraId="443EBE73" w14:textId="0EB9CB89" w:rsidR="00874357" w:rsidRDefault="00874357" w:rsidP="00FC10ED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0B4FB2" wp14:editId="14C3F366">
                <wp:simplePos x="0" y="0"/>
                <wp:positionH relativeFrom="margin">
                  <wp:align>center</wp:align>
                </wp:positionH>
                <wp:positionV relativeFrom="paragraph">
                  <wp:posOffset>-16342</wp:posOffset>
                </wp:positionV>
                <wp:extent cx="1647646" cy="560717"/>
                <wp:effectExtent l="0" t="0" r="10160" b="10795"/>
                <wp:wrapNone/>
                <wp:docPr id="47" name="圓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6" cy="5607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220627" id="圓角矩形 47" o:spid="_x0000_s1026" style="position:absolute;margin-left:0;margin-top:-1.3pt;width:129.75pt;height:44.15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" fillcolor="white [3201]" strokecolor="#5f7791 [3209]" strokeweight="2pt">
                <w10:wrap anchorx="margin"/>
              </v:roundrect>
            </w:pict>
          </mc:Fallback>
        </mc:AlternateContent>
      </w:r>
      <w:r w:rsidRPr="00874357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BD7A4B5" wp14:editId="09AC94FA">
                <wp:simplePos x="0" y="0"/>
                <wp:positionH relativeFrom="margin">
                  <wp:align>center</wp:align>
                </wp:positionH>
                <wp:positionV relativeFrom="paragraph">
                  <wp:posOffset>443</wp:posOffset>
                </wp:positionV>
                <wp:extent cx="1112520" cy="438785"/>
                <wp:effectExtent l="0" t="0" r="0" b="0"/>
                <wp:wrapSquare wrapText="bothSides"/>
                <wp:docPr id="4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9B1F2" w14:textId="16BB889E" w:rsidR="00874357" w:rsidRPr="00874357" w:rsidRDefault="00874357" w:rsidP="00874357">
                            <w:pPr>
                              <w:jc w:val="center"/>
                              <w:rPr>
                                <w:b/>
                                <w:sz w:val="32"/>
                                <w:lang w:eastAsia="zh-TW"/>
                              </w:rPr>
                            </w:pPr>
                            <w:r w:rsidRPr="00874357">
                              <w:rPr>
                                <w:rFonts w:hint="eastAsia"/>
                                <w:b/>
                                <w:sz w:val="32"/>
                                <w:lang w:eastAsia="zh-TW"/>
                              </w:rPr>
                              <w:t>開始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7A4B5" id="_x0000_s1044" type="#_x0000_t202" style="position:absolute;margin-left:0;margin-top:.05pt;width:87.6pt;height:34.55pt;z-index:251721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" filled="f" stroked="f">
                <v:textbox>
                  <w:txbxContent>
                    <w:p w14:paraId="3479B1F2" w14:textId="16BB889E" w:rsidR="00874357" w:rsidRPr="00874357" w:rsidRDefault="00874357" w:rsidP="00874357">
                      <w:pPr>
                        <w:jc w:val="center"/>
                        <w:rPr>
                          <w:rFonts w:hint="eastAsia"/>
                          <w:b/>
                          <w:sz w:val="32"/>
                          <w:lang w:eastAsia="zh-TW"/>
                        </w:rPr>
                      </w:pPr>
                      <w:r w:rsidRPr="00874357">
                        <w:rPr>
                          <w:rFonts w:hint="eastAsia"/>
                          <w:b/>
                          <w:sz w:val="32"/>
                          <w:lang w:eastAsia="zh-TW"/>
                        </w:rPr>
                        <w:t>開始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68C9C9" w14:textId="72E32F89" w:rsidR="00575986" w:rsidRDefault="009D7AD6" w:rsidP="00394CE6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5F6D7E" wp14:editId="3955508E">
                <wp:simplePos x="0" y="0"/>
                <wp:positionH relativeFrom="column">
                  <wp:posOffset>4255770</wp:posOffset>
                </wp:positionH>
                <wp:positionV relativeFrom="paragraph">
                  <wp:posOffset>2265045</wp:posOffset>
                </wp:positionV>
                <wp:extent cx="1724025" cy="758825"/>
                <wp:effectExtent l="438150" t="0" r="28575" b="22225"/>
                <wp:wrapNone/>
                <wp:docPr id="203" name="直線圖說文字 1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58825"/>
                        </a:xfrm>
                        <a:prstGeom prst="borderCallout1">
                          <a:avLst>
                            <a:gd name="adj1" fmla="val 59296"/>
                            <a:gd name="adj2" fmla="val -3495"/>
                            <a:gd name="adj3" fmla="val 59493"/>
                            <a:gd name="adj4" fmla="val -24427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BE483" w14:textId="77777777" w:rsidR="0008709A" w:rsidRPr="00394CE6" w:rsidRDefault="0008709A" w:rsidP="00394CE6">
                            <w:pPr>
                              <w:rPr>
                                <w:rFonts w:eastAsia="STXinwei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F6D7E" id="直線圖說文字 1 203" o:spid="_x0000_s1045" type="#_x0000_t47" style="position:absolute;margin-left:335.1pt;margin-top:178.35pt;width:135.75pt;height:59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" adj="-5276,12850,-755,12808" fillcolor="white [3201]" strokecolor="#5f7791 [3209]" strokeweight="2pt">
                <v:stroke dashstyle="3 1"/>
                <v:textbox>
                  <w:txbxContent>
                    <w:p w14:paraId="41EBE483" w14:textId="77777777" w:rsidR="0008709A" w:rsidRPr="00394CE6" w:rsidRDefault="0008709A" w:rsidP="00394CE6">
                      <w:pPr>
                        <w:rPr>
                          <w:rFonts w:eastAsia="STXinwei" w:hint="eastAsia"/>
                          <w:color w:val="FFFFFF" w:themeColor="background1"/>
                          <w14:textOutline w14:w="9525" w14:cap="rnd" w14:cmpd="sng" w14:algn="ctr">
                            <w14:noFill/>
                            <w14:prstDash w14:val="sysDash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D1050" w:rsidRPr="00FD1050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05BB446" wp14:editId="591BBE8D">
                <wp:simplePos x="0" y="0"/>
                <wp:positionH relativeFrom="margin">
                  <wp:posOffset>1909445</wp:posOffset>
                </wp:positionH>
                <wp:positionV relativeFrom="paragraph">
                  <wp:posOffset>3531235</wp:posOffset>
                </wp:positionV>
                <wp:extent cx="1793875" cy="1404620"/>
                <wp:effectExtent l="0" t="0" r="15875" b="23495"/>
                <wp:wrapSquare wrapText="bothSides"/>
                <wp:docPr id="20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F469F" w14:textId="5D48F4C1" w:rsidR="00FD1050" w:rsidRDefault="00FD1050" w:rsidP="00FD1050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傳送是否</w:t>
                            </w:r>
                            <w:r>
                              <w:rPr>
                                <w:lang w:eastAsia="zh-TW"/>
                              </w:rPr>
                              <w:t>為安全車牌代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5BB446" id="_x0000_s1046" type="#_x0000_t202" style="position:absolute;margin-left:150.35pt;margin-top:278.05pt;width:141.25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">
                <v:textbox style="mso-fit-shape-to-text:t">
                  <w:txbxContent>
                    <w:p w14:paraId="236F469F" w14:textId="5D48F4C1" w:rsidR="00FD1050" w:rsidRDefault="00FD1050" w:rsidP="00FD1050">
                      <w:pPr>
                        <w:jc w:val="center"/>
                        <w:rPr>
                          <w:rFonts w:hint="eastAsia"/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傳送是否</w:t>
                      </w:r>
                      <w:r>
                        <w:rPr>
                          <w:lang w:eastAsia="zh-TW"/>
                        </w:rPr>
                        <w:t>為安全車牌代</w:t>
                      </w:r>
                      <w:r>
                        <w:rPr>
                          <w:rFonts w:hint="eastAsia"/>
                          <w:lang w:eastAsia="zh-TW"/>
                        </w:rPr>
                        <w:t>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050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46DEEE" wp14:editId="52DD9CAB">
                <wp:simplePos x="0" y="0"/>
                <wp:positionH relativeFrom="margin">
                  <wp:posOffset>2701026</wp:posOffset>
                </wp:positionH>
                <wp:positionV relativeFrom="paragraph">
                  <wp:posOffset>4483735</wp:posOffset>
                </wp:positionV>
                <wp:extent cx="187325" cy="154940"/>
                <wp:effectExtent l="0" t="0" r="22225" b="16510"/>
                <wp:wrapNone/>
                <wp:docPr id="198" name="流程圖: 接點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5494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30C33" id="流程圖: 接點 198" o:spid="_x0000_s1026" type="#_x0000_t120" style="position:absolute;margin-left:212.7pt;margin-top:353.05pt;width:14.75pt;height:12.2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" filled="f" strokecolor="#1f120e [1604]" strokeweight="2pt">
                <w10:wrap anchorx="margin"/>
              </v:shape>
            </w:pict>
          </mc:Fallback>
        </mc:AlternateContent>
      </w:r>
      <w:r w:rsidR="00FD1050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CA87AC" wp14:editId="50D6863F">
                <wp:simplePos x="0" y="0"/>
                <wp:positionH relativeFrom="column">
                  <wp:posOffset>2795534</wp:posOffset>
                </wp:positionH>
                <wp:positionV relativeFrom="paragraph">
                  <wp:posOffset>3306445</wp:posOffset>
                </wp:positionV>
                <wp:extent cx="0" cy="1146810"/>
                <wp:effectExtent l="76200" t="0" r="57150" b="53340"/>
                <wp:wrapNone/>
                <wp:docPr id="205" name="直線單箭頭接點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6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9EDD6" id="直線單箭頭接點 205" o:spid="_x0000_s1026" type="#_x0000_t32" style="position:absolute;margin-left:220.1pt;margin-top:260.35pt;width:0;height:90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" strokecolor="#3b231b [3044]">
                <v:stroke endarrow="block"/>
              </v:shape>
            </w:pict>
          </mc:Fallback>
        </mc:AlternateContent>
      </w:r>
      <w:r w:rsidR="00394CE6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2C7C1E" wp14:editId="10A3956E">
                <wp:simplePos x="0" y="0"/>
                <wp:positionH relativeFrom="column">
                  <wp:posOffset>4247875</wp:posOffset>
                </wp:positionH>
                <wp:positionV relativeFrom="paragraph">
                  <wp:posOffset>2245552</wp:posOffset>
                </wp:positionV>
                <wp:extent cx="1696720" cy="1345230"/>
                <wp:effectExtent l="0" t="0" r="0" b="0"/>
                <wp:wrapNone/>
                <wp:docPr id="204" name="文字方塊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96720" cy="1345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7398D" w14:textId="72F55199" w:rsidR="0008709A" w:rsidRDefault="00394CE6" w:rsidP="00394CE6">
                            <w:pPr>
                              <w:jc w:val="center"/>
                              <w:rPr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zh-TW"/>
                              </w:rPr>
                              <w:t>物件偵測</w:t>
                            </w:r>
                          </w:p>
                          <w:p w14:paraId="37142634" w14:textId="2D9351FE" w:rsidR="00394CE6" w:rsidRPr="00394CE6" w:rsidRDefault="00394CE6" w:rsidP="00394CE6">
                            <w:pPr>
                              <w:jc w:val="center"/>
                              <w:rPr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車型</w:t>
                            </w:r>
                            <w:r>
                              <w:rPr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車牌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號碼顯示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7C1E" id="文字方塊 204" o:spid="_x0000_s1047" type="#_x0000_t202" style="position:absolute;margin-left:334.5pt;margin-top:176.8pt;width:133.6pt;height:105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" filled="f" stroked="f">
                <v:textbox>
                  <w:txbxContent>
                    <w:p w14:paraId="53E7398D" w14:textId="72F55199" w:rsidR="0008709A" w:rsidRDefault="00394CE6" w:rsidP="00394CE6">
                      <w:pPr>
                        <w:jc w:val="center"/>
                        <w:rPr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sz w:val="24"/>
                          <w:szCs w:val="24"/>
                          <w:lang w:eastAsia="zh-TW"/>
                        </w:rPr>
                        <w:t>物件偵測</w:t>
                      </w:r>
                    </w:p>
                    <w:p w14:paraId="37142634" w14:textId="2D9351FE" w:rsidR="00394CE6" w:rsidRPr="00394CE6" w:rsidRDefault="00394CE6" w:rsidP="00394CE6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車型</w:t>
                      </w:r>
                      <w:r>
                        <w:rPr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車牌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號碼顯示</w:t>
                      </w:r>
                    </w:p>
                  </w:txbxContent>
                </v:textbox>
              </v:shape>
            </w:pict>
          </mc:Fallback>
        </mc:AlternateContent>
      </w:r>
      <w:r w:rsidR="003B177C" w:rsidRPr="00874357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FFF78E1" wp14:editId="30E20036">
                <wp:simplePos x="0" y="0"/>
                <wp:positionH relativeFrom="column">
                  <wp:posOffset>183515</wp:posOffset>
                </wp:positionH>
                <wp:positionV relativeFrom="paragraph">
                  <wp:posOffset>1511887</wp:posOffset>
                </wp:positionV>
                <wp:extent cx="1112520" cy="1223645"/>
                <wp:effectExtent l="0" t="0" r="0" b="0"/>
                <wp:wrapSquare wrapText="bothSides"/>
                <wp:docPr id="4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223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82637" w14:textId="171A0DC5" w:rsidR="00874357" w:rsidRDefault="00874357" w:rsidP="00587C7B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安全車牌</w:t>
                            </w:r>
                          </w:p>
                          <w:p w14:paraId="5D8EFC88" w14:textId="3E267CA9" w:rsidR="003B177C" w:rsidRDefault="003B177C" w:rsidP="00587C7B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視訊截圖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78E1" id="_x0000_s1048" type="#_x0000_t202" style="position:absolute;margin-left:14.45pt;margin-top:119.05pt;width:87.6pt;height:96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" filled="f" stroked="f">
                <v:textbox>
                  <w:txbxContent>
                    <w:p w14:paraId="6F682637" w14:textId="171A0DC5" w:rsidR="00874357" w:rsidRDefault="00874357" w:rsidP="00587C7B">
                      <w:pPr>
                        <w:jc w:val="center"/>
                        <w:rPr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安全車牌</w:t>
                      </w:r>
                    </w:p>
                    <w:p w14:paraId="5D8EFC88" w14:textId="3E267CA9" w:rsidR="003B177C" w:rsidRDefault="003B177C" w:rsidP="00587C7B">
                      <w:pPr>
                        <w:jc w:val="center"/>
                        <w:rPr>
                          <w:rFonts w:hint="eastAsia"/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視訊截圖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77C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7C1D72" wp14:editId="148ABFBC">
                <wp:simplePos x="0" y="0"/>
                <wp:positionH relativeFrom="margin">
                  <wp:align>left</wp:align>
                </wp:positionH>
                <wp:positionV relativeFrom="paragraph">
                  <wp:posOffset>1521424</wp:posOffset>
                </wp:positionV>
                <wp:extent cx="1466215" cy="750199"/>
                <wp:effectExtent l="0" t="0" r="19685" b="12065"/>
                <wp:wrapNone/>
                <wp:docPr id="58" name="流程圖: 資料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750199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BA63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58" o:spid="_x0000_s1026" type="#_x0000_t111" style="position:absolute;margin-left:0;margin-top:119.8pt;width:115.45pt;height:59.05pt;z-index:2517360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" filled="f" strokecolor="#5f7791 [3209]" strokeweight="2pt">
                <w10:wrap anchorx="margin"/>
              </v:shape>
            </w:pict>
          </mc:Fallback>
        </mc:AlternateContent>
      </w:r>
      <w:r w:rsidR="00AA02A9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1DF7A8" wp14:editId="7AE4B301">
                <wp:simplePos x="0" y="0"/>
                <wp:positionH relativeFrom="column">
                  <wp:posOffset>693144</wp:posOffset>
                </wp:positionH>
                <wp:positionV relativeFrom="paragraph">
                  <wp:posOffset>2331145</wp:posOffset>
                </wp:positionV>
                <wp:extent cx="1035170" cy="553253"/>
                <wp:effectExtent l="19050" t="0" r="12700" b="37465"/>
                <wp:wrapNone/>
                <wp:docPr id="192" name="肘形接點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0" cy="553253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A0F37" id="肘形接點 192" o:spid="_x0000_s1026" type="#_x0000_t34" style="position:absolute;margin-left:54.6pt;margin-top:183.55pt;width:81.5pt;height:43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" adj="-1" strokecolor="#3b231b [3044]"/>
            </w:pict>
          </mc:Fallback>
        </mc:AlternateContent>
      </w:r>
      <w:r w:rsidR="00587C7B" w:rsidRPr="00874357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4CFD7D8" wp14:editId="74373447">
                <wp:simplePos x="0" y="0"/>
                <wp:positionH relativeFrom="margin">
                  <wp:posOffset>2009955</wp:posOffset>
                </wp:positionH>
                <wp:positionV relativeFrom="paragraph">
                  <wp:posOffset>2607502</wp:posOffset>
                </wp:positionV>
                <wp:extent cx="1560830" cy="438785"/>
                <wp:effectExtent l="0" t="0" r="0" b="0"/>
                <wp:wrapSquare wrapText="bothSides"/>
                <wp:docPr id="6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01283" w14:textId="22DA8C23" w:rsidR="00587C7B" w:rsidRDefault="00587C7B" w:rsidP="00587C7B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執行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YOLO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程式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D7D8" id="_x0000_s1049" type="#_x0000_t202" style="position:absolute;margin-left:158.25pt;margin-top:205.3pt;width:122.9pt;height:34.5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" filled="f" stroked="f">
                <v:textbox>
                  <w:txbxContent>
                    <w:p w14:paraId="12401283" w14:textId="22DA8C23" w:rsidR="00587C7B" w:rsidRDefault="00587C7B" w:rsidP="00587C7B">
                      <w:pPr>
                        <w:jc w:val="center"/>
                        <w:rPr>
                          <w:rFonts w:hint="eastAsia"/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執行</w:t>
                      </w:r>
                      <w:r>
                        <w:rPr>
                          <w:rFonts w:hint="eastAsia"/>
                          <w:lang w:eastAsia="zh-TW"/>
                        </w:rPr>
                        <w:t>YOLO</w:t>
                      </w:r>
                      <w:r>
                        <w:rPr>
                          <w:rFonts w:hint="eastAsia"/>
                          <w:lang w:eastAsia="zh-TW"/>
                        </w:rPr>
                        <w:t>程式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7C7B" w:rsidRPr="00874357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3FBDE99" wp14:editId="41E3698A">
                <wp:simplePos x="0" y="0"/>
                <wp:positionH relativeFrom="margin">
                  <wp:posOffset>1984219</wp:posOffset>
                </wp:positionH>
                <wp:positionV relativeFrom="paragraph">
                  <wp:posOffset>925830</wp:posOffset>
                </wp:positionV>
                <wp:extent cx="1560830" cy="438785"/>
                <wp:effectExtent l="0" t="0" r="0" b="0"/>
                <wp:wrapSquare wrapText="bothSides"/>
                <wp:docPr id="5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FB756" w14:textId="7F0F534E" w:rsidR="00707FDF" w:rsidRDefault="00707FDF" w:rsidP="00707FDF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接受到</w:t>
                            </w:r>
                            <w:r w:rsidR="00FD1050">
                              <w:rPr>
                                <w:rFonts w:hint="eastAsia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rduino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訊息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BDE99" id="_x0000_s1050" type="#_x0000_t202" style="position:absolute;margin-left:156.25pt;margin-top:72.9pt;width:122.9pt;height:34.5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" filled="f" stroked="f">
                <v:textbox>
                  <w:txbxContent>
                    <w:p w14:paraId="372FB756" w14:textId="7F0F534E" w:rsidR="00707FDF" w:rsidRDefault="00707FDF" w:rsidP="00707FDF">
                      <w:pPr>
                        <w:jc w:val="center"/>
                        <w:rPr>
                          <w:rFonts w:hint="eastAsia"/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接受到</w:t>
                      </w:r>
                      <w:r w:rsidR="00FD1050">
                        <w:rPr>
                          <w:rFonts w:hint="eastAsia"/>
                          <w:lang w:eastAsia="zh-TW"/>
                        </w:rPr>
                        <w:t>A</w:t>
                      </w:r>
                      <w:r>
                        <w:rPr>
                          <w:rFonts w:hint="eastAsia"/>
                          <w:lang w:eastAsia="zh-TW"/>
                        </w:rPr>
                        <w:t>rduino</w:t>
                      </w:r>
                      <w:r>
                        <w:rPr>
                          <w:rFonts w:hint="eastAsia"/>
                          <w:lang w:eastAsia="zh-TW"/>
                        </w:rPr>
                        <w:t>訊息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7C7B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3F33D2" wp14:editId="240ACFFC">
                <wp:simplePos x="0" y="0"/>
                <wp:positionH relativeFrom="column">
                  <wp:posOffset>1736606</wp:posOffset>
                </wp:positionH>
                <wp:positionV relativeFrom="paragraph">
                  <wp:posOffset>2513330</wp:posOffset>
                </wp:positionV>
                <wp:extent cx="2113472" cy="681487"/>
                <wp:effectExtent l="0" t="0" r="20320" b="23495"/>
                <wp:wrapNone/>
                <wp:docPr id="59" name="流程圖: 程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681487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53340" id="流程圖: 程序 59" o:spid="_x0000_s1026" type="#_x0000_t109" style="position:absolute;margin-left:136.75pt;margin-top:197.9pt;width:166.4pt;height:53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" filled="f" strokecolor="#5f7791 [3209]" strokeweight="2pt"/>
            </w:pict>
          </mc:Fallback>
        </mc:AlternateContent>
      </w:r>
      <w:r w:rsidR="00587C7B" w:rsidRPr="00753142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11F057D" wp14:editId="4CE0C5D0">
                <wp:simplePos x="0" y="0"/>
                <wp:positionH relativeFrom="column">
                  <wp:posOffset>3954408</wp:posOffset>
                </wp:positionH>
                <wp:positionV relativeFrom="paragraph">
                  <wp:posOffset>553816</wp:posOffset>
                </wp:positionV>
                <wp:extent cx="561975" cy="333375"/>
                <wp:effectExtent l="0" t="0" r="28575" b="28575"/>
                <wp:wrapSquare wrapText="bothSides"/>
                <wp:docPr id="5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B514F" w14:textId="03E45F99" w:rsidR="00707FDF" w:rsidRPr="00753142" w:rsidRDefault="009A1CD0" w:rsidP="00707FDF">
                            <w:pPr>
                              <w:jc w:val="center"/>
                              <w:rPr>
                                <w:sz w:val="16"/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F057D" id="_x0000_s1051" type="#_x0000_t202" style="position:absolute;margin-left:311.35pt;margin-top:43.6pt;width:44.25pt;height:26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">
                <v:textbox>
                  <w:txbxContent>
                    <w:p w14:paraId="3ABB514F" w14:textId="03E45F99" w:rsidR="00707FDF" w:rsidRPr="00753142" w:rsidRDefault="009A1CD0" w:rsidP="00707FDF">
                      <w:pPr>
                        <w:jc w:val="center"/>
                        <w:rPr>
                          <w:rFonts w:hint="eastAsia"/>
                          <w:sz w:val="16"/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CD0" w:rsidRPr="00753142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431AB02" wp14:editId="7F80100D">
                <wp:simplePos x="0" y="0"/>
                <wp:positionH relativeFrom="margin">
                  <wp:posOffset>2504069</wp:posOffset>
                </wp:positionH>
                <wp:positionV relativeFrom="paragraph">
                  <wp:posOffset>1934809</wp:posOffset>
                </wp:positionV>
                <wp:extent cx="561975" cy="350520"/>
                <wp:effectExtent l="0" t="0" r="28575" b="11430"/>
                <wp:wrapSquare wrapText="bothSides"/>
                <wp:docPr id="5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96E5C" w14:textId="159C733B" w:rsidR="009A1CD0" w:rsidRPr="00753142" w:rsidRDefault="009A1CD0" w:rsidP="009A1CD0">
                            <w:pPr>
                              <w:jc w:val="center"/>
                              <w:rPr>
                                <w:sz w:val="16"/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AB02" id="_x0000_s1052" type="#_x0000_t202" style="position:absolute;margin-left:197.15pt;margin-top:152.35pt;width:44.25pt;height:27.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">
                <v:textbox>
                  <w:txbxContent>
                    <w:p w14:paraId="47E96E5C" w14:textId="159C733B" w:rsidR="009A1CD0" w:rsidRPr="00753142" w:rsidRDefault="009A1CD0" w:rsidP="009A1CD0">
                      <w:pPr>
                        <w:jc w:val="center"/>
                        <w:rPr>
                          <w:rFonts w:hint="eastAsia"/>
                          <w:sz w:val="16"/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CD0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B729C4" wp14:editId="2DF975D1">
                <wp:simplePos x="0" y="0"/>
                <wp:positionH relativeFrom="column">
                  <wp:posOffset>2780737</wp:posOffset>
                </wp:positionH>
                <wp:positionV relativeFrom="paragraph">
                  <wp:posOffset>1771589</wp:posOffset>
                </wp:positionV>
                <wp:extent cx="17253" cy="724619"/>
                <wp:effectExtent l="38100" t="0" r="59055" b="56515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724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F654A" id="直線單箭頭接點 54" o:spid="_x0000_s1026" type="#_x0000_t32" style="position:absolute;margin-left:218.95pt;margin-top:139.5pt;width:1.35pt;height:57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" strokecolor="#3b231b [3044]">
                <v:stroke endarrow="block"/>
              </v:shape>
            </w:pict>
          </mc:Fallback>
        </mc:AlternateContent>
      </w:r>
      <w:r w:rsidR="00707FDF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9C0AB3" wp14:editId="1C6697AC">
                <wp:simplePos x="0" y="0"/>
                <wp:positionH relativeFrom="column">
                  <wp:posOffset>3237936</wp:posOffset>
                </wp:positionH>
                <wp:positionV relativeFrom="paragraph">
                  <wp:posOffset>382462</wp:posOffset>
                </wp:positionV>
                <wp:extent cx="828136" cy="776653"/>
                <wp:effectExtent l="38100" t="76200" r="200660" b="23495"/>
                <wp:wrapNone/>
                <wp:docPr id="53" name="肘形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136" cy="776653"/>
                        </a:xfrm>
                        <a:prstGeom prst="bentConnector3">
                          <a:avLst>
                            <a:gd name="adj1" fmla="val -20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3826" id="肘形接點 53" o:spid="_x0000_s1026" type="#_x0000_t34" style="position:absolute;margin-left:254.95pt;margin-top:30.1pt;width:65.2pt;height:61.1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" adj="-4373" strokecolor="#3b231b [3044]">
                <v:stroke endarrow="block"/>
              </v:shape>
            </w:pict>
          </mc:Fallback>
        </mc:AlternateContent>
      </w:r>
      <w:r w:rsidR="00874357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03E72A" wp14:editId="1C03FF9B">
                <wp:simplePos x="0" y="0"/>
                <wp:positionH relativeFrom="margin">
                  <wp:posOffset>1695186</wp:posOffset>
                </wp:positionH>
                <wp:positionV relativeFrom="paragraph">
                  <wp:posOffset>641350</wp:posOffset>
                </wp:positionV>
                <wp:extent cx="2156604" cy="1035170"/>
                <wp:effectExtent l="0" t="0" r="15240" b="12700"/>
                <wp:wrapNone/>
                <wp:docPr id="50" name="流程圖: 決策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4" cy="10351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F42D8" id="流程圖: 決策 50" o:spid="_x0000_s1026" type="#_x0000_t110" style="position:absolute;margin-left:133.5pt;margin-top:50.5pt;width:169.8pt;height:81.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" fillcolor="white [3201]" strokecolor="#5f7791 [3209]" strokeweight="2pt">
                <w10:wrap anchorx="margin"/>
              </v:shape>
            </w:pict>
          </mc:Fallback>
        </mc:AlternateContent>
      </w:r>
      <w:r w:rsidR="00874357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242EB7" wp14:editId="515A71B7">
                <wp:simplePos x="0" y="0"/>
                <wp:positionH relativeFrom="column">
                  <wp:posOffset>2763484</wp:posOffset>
                </wp:positionH>
                <wp:positionV relativeFrom="paragraph">
                  <wp:posOffset>167077</wp:posOffset>
                </wp:positionV>
                <wp:extent cx="0" cy="353683"/>
                <wp:effectExtent l="76200" t="0" r="76200" b="6604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9BB53" id="直線單箭頭接點 49" o:spid="_x0000_s1026" type="#_x0000_t32" style="position:absolute;margin-left:217.6pt;margin-top:13.15pt;width:0;height:27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" strokecolor="#3b231b [3044]">
                <v:stroke endarrow="block"/>
              </v:shape>
            </w:pict>
          </mc:Fallback>
        </mc:AlternateContent>
      </w:r>
      <w:r w:rsidR="00874357"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  <w:br w:type="page"/>
      </w:r>
      <w:bookmarkStart w:id="14" w:name="_Toc25075972"/>
      <w:r w:rsidR="00575986">
        <w:rPr>
          <w:rFonts w:asciiTheme="minorEastAsia" w:hAnsiTheme="minorEastAsia" w:hint="eastAsia"/>
          <w:b/>
          <w:bCs/>
          <w:spacing w:val="-1"/>
          <w:sz w:val="36"/>
          <w:szCs w:val="32"/>
          <w:shd w:val="clear" w:color="auto" w:fill="FFFFFF"/>
          <w:lang w:eastAsia="zh-TW"/>
        </w:rPr>
        <w:lastRenderedPageBreak/>
        <w:t>實際方塊圖</w:t>
      </w:r>
      <w:bookmarkEnd w:id="14"/>
    </w:p>
    <w:p w14:paraId="3B943ECD" w14:textId="7E19335B" w:rsidR="00575986" w:rsidRDefault="00575986" w:rsidP="00575986">
      <w:pPr>
        <w:outlineLvl w:val="1"/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bookmarkStart w:id="15" w:name="_Toc25075973"/>
      <w:r>
        <w:rPr>
          <w:rFonts w:asciiTheme="minorEastAsia" w:hAnsiTheme="minorEastAsia" w:hint="eastAsia"/>
          <w:b/>
          <w:bCs/>
          <w:spacing w:val="-1"/>
          <w:sz w:val="36"/>
          <w:szCs w:val="32"/>
          <w:shd w:val="clear" w:color="auto" w:fill="FFFFFF"/>
          <w:lang w:eastAsia="zh-TW"/>
        </w:rPr>
        <w:t>設計方法與步驟</w:t>
      </w:r>
      <w:bookmarkEnd w:id="15"/>
    </w:p>
    <w:p w14:paraId="27D437F9" w14:textId="63412989" w:rsidR="00575986" w:rsidRPr="00575986" w:rsidRDefault="00575986" w:rsidP="00575986">
      <w:pPr>
        <w:outlineLvl w:val="0"/>
        <w:rPr>
          <w:rFonts w:asciiTheme="minorEastAsia" w:hAnsiTheme="minorEastAsia"/>
          <w:b/>
          <w:bCs/>
          <w:spacing w:val="-1"/>
          <w:sz w:val="52"/>
          <w:szCs w:val="48"/>
          <w:shd w:val="clear" w:color="auto" w:fill="FFFFFF"/>
          <w:lang w:eastAsia="zh-TW"/>
        </w:rPr>
      </w:pPr>
      <w:bookmarkStart w:id="16" w:name="_Toc25075974"/>
      <w:r w:rsidRPr="00575986">
        <w:rPr>
          <w:rFonts w:asciiTheme="minorEastAsia" w:hAnsiTheme="minorEastAsia" w:hint="eastAsia"/>
          <w:b/>
          <w:bCs/>
          <w:spacing w:val="-1"/>
          <w:sz w:val="52"/>
          <w:szCs w:val="48"/>
          <w:shd w:val="clear" w:color="auto" w:fill="FFFFFF"/>
          <w:lang w:eastAsia="zh-TW"/>
        </w:rPr>
        <w:t>實驗步驟</w:t>
      </w:r>
      <w:bookmarkEnd w:id="16"/>
    </w:p>
    <w:p w14:paraId="36E56794" w14:textId="5FEDBED3" w:rsidR="00575986" w:rsidRPr="00575986" w:rsidRDefault="00575986" w:rsidP="00575986">
      <w:pPr>
        <w:pStyle w:val="affa"/>
        <w:numPr>
          <w:ilvl w:val="0"/>
          <w:numId w:val="26"/>
        </w:numPr>
        <w:ind w:leftChars="0"/>
        <w:outlineLvl w:val="1"/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bookmarkStart w:id="17" w:name="_Toc25075975"/>
      <w:r>
        <w:rPr>
          <w:rFonts w:asciiTheme="minorEastAsia" w:hAnsiTheme="minorEastAsia" w:hint="eastAsia"/>
          <w:b/>
          <w:bCs/>
          <w:spacing w:val="-1"/>
          <w:sz w:val="36"/>
          <w:szCs w:val="32"/>
          <w:shd w:val="clear" w:color="auto" w:fill="FFFFFF"/>
          <w:lang w:eastAsia="zh-TW"/>
        </w:rPr>
        <w:t>硬體製作:</w:t>
      </w:r>
      <w:bookmarkEnd w:id="17"/>
    </w:p>
    <w:p w14:paraId="5DC8893E" w14:textId="458AD0EA" w:rsidR="00575986" w:rsidRDefault="00575986" w:rsidP="00575986">
      <w:pPr>
        <w:pStyle w:val="affa"/>
        <w:numPr>
          <w:ilvl w:val="0"/>
          <w:numId w:val="26"/>
        </w:numPr>
        <w:ind w:leftChars="0"/>
        <w:outlineLvl w:val="1"/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bookmarkStart w:id="18" w:name="_Toc25075976"/>
      <w:r>
        <w:rPr>
          <w:rFonts w:asciiTheme="minorEastAsia" w:hAnsiTheme="minorEastAsia" w:hint="eastAsia"/>
          <w:b/>
          <w:bCs/>
          <w:spacing w:val="-1"/>
          <w:sz w:val="36"/>
          <w:szCs w:val="32"/>
          <w:shd w:val="clear" w:color="auto" w:fill="FFFFFF"/>
          <w:lang w:eastAsia="zh-TW"/>
        </w:rPr>
        <w:t>軟體撰寫:</w:t>
      </w:r>
      <w:bookmarkEnd w:id="18"/>
    </w:p>
    <w:p w14:paraId="1D7B8287" w14:textId="77777777" w:rsidR="00575986" w:rsidRDefault="00575986" w:rsidP="00575986">
      <w:pPr>
        <w:outlineLvl w:val="0"/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bookmarkStart w:id="19" w:name="_Toc25075977"/>
      <w:r>
        <w:rPr>
          <w:rFonts w:asciiTheme="minorEastAsia" w:hAnsiTheme="minorEastAsia" w:hint="eastAsia"/>
          <w:b/>
          <w:bCs/>
          <w:spacing w:val="-1"/>
          <w:sz w:val="36"/>
          <w:szCs w:val="32"/>
          <w:shd w:val="clear" w:color="auto" w:fill="FFFFFF"/>
          <w:lang w:eastAsia="zh-TW"/>
        </w:rPr>
        <w:t>結論</w:t>
      </w:r>
      <w:bookmarkEnd w:id="19"/>
    </w:p>
    <w:p w14:paraId="797D803D" w14:textId="409133C2" w:rsidR="00575986" w:rsidRPr="00575986" w:rsidRDefault="00575986" w:rsidP="00575986">
      <w:pPr>
        <w:outlineLvl w:val="0"/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bookmarkStart w:id="20" w:name="_Toc25075978"/>
      <w:r>
        <w:rPr>
          <w:rFonts w:asciiTheme="minorEastAsia" w:hAnsiTheme="minorEastAsia" w:hint="eastAsia"/>
          <w:b/>
          <w:bCs/>
          <w:spacing w:val="-1"/>
          <w:sz w:val="36"/>
          <w:szCs w:val="32"/>
          <w:shd w:val="clear" w:color="auto" w:fill="FFFFFF"/>
          <w:lang w:eastAsia="zh-TW"/>
        </w:rPr>
        <w:t>建議</w:t>
      </w:r>
      <w:bookmarkEnd w:id="20"/>
    </w:p>
    <w:p w14:paraId="61ED1AD5" w14:textId="77777777" w:rsidR="002703C6" w:rsidRDefault="002703C6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br w:type="page"/>
      </w:r>
    </w:p>
    <w:p w14:paraId="4820B990" w14:textId="77777777" w:rsidR="002703C6" w:rsidRDefault="002703C6" w:rsidP="00B273A5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</w:p>
    <w:p w14:paraId="78E5185B" w14:textId="77777777" w:rsidR="00714486" w:rsidRDefault="00714486" w:rsidP="00575986">
      <w:pPr>
        <w:outlineLvl w:val="0"/>
        <w:rPr>
          <w:rFonts w:asciiTheme="minorEastAsia" w:hAnsiTheme="minorEastAsia"/>
          <w:b/>
          <w:spacing w:val="-1"/>
          <w:sz w:val="44"/>
          <w:szCs w:val="24"/>
          <w:shd w:val="clear" w:color="auto" w:fill="FFFFFF"/>
          <w:lang w:eastAsia="zh-TW"/>
        </w:rPr>
      </w:pPr>
      <w:bookmarkStart w:id="21" w:name="_Toc25075979"/>
      <w:r w:rsidRPr="00714486">
        <w:rPr>
          <w:rFonts w:asciiTheme="minorEastAsia" w:hAnsiTheme="minorEastAsia" w:hint="eastAsia"/>
          <w:b/>
          <w:spacing w:val="-1"/>
          <w:sz w:val="44"/>
          <w:szCs w:val="24"/>
          <w:shd w:val="clear" w:color="auto" w:fill="FFFFFF"/>
          <w:lang w:eastAsia="zh-TW"/>
        </w:rPr>
        <w:t>參考資料</w:t>
      </w:r>
      <w:bookmarkEnd w:id="21"/>
    </w:p>
    <w:p w14:paraId="07E44BD4" w14:textId="77777777" w:rsidR="00714486" w:rsidRPr="00714486" w:rsidRDefault="00714486" w:rsidP="00714486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 w:rsidRPr="00714486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程式前言</w:t>
      </w:r>
    </w:p>
    <w:p w14:paraId="5C3DC5BA" w14:textId="77777777" w:rsidR="00714486" w:rsidRDefault="00E53D75" w:rsidP="00B273A5">
      <w:pPr>
        <w:rPr>
          <w:lang w:eastAsia="zh-TW"/>
        </w:rPr>
      </w:pPr>
      <w:hyperlink r:id="rId12" w:history="1">
        <w:r w:rsidR="00714486">
          <w:rPr>
            <w:rStyle w:val="aff8"/>
          </w:rPr>
          <w:t>https://codertw.com/%E7%A8%8B%E5%BC%8F%E8%AA%9E%E8%A8%80/541606/</w:t>
        </w:r>
      </w:hyperlink>
      <w:r w:rsidR="00714486">
        <w:rPr>
          <w:rFonts w:hint="eastAsia"/>
          <w:lang w:eastAsia="zh-TW"/>
        </w:rPr>
        <w:t xml:space="preserve"> </w:t>
      </w:r>
    </w:p>
    <w:p w14:paraId="48D755E0" w14:textId="77777777" w:rsidR="00714486" w:rsidRPr="00714486" w:rsidRDefault="00714486" w:rsidP="00B273A5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 w:rsidRPr="00714486">
        <w:rPr>
          <w:rFonts w:hint="eastAsia"/>
          <w:sz w:val="28"/>
          <w:lang w:eastAsia="zh-TW"/>
        </w:rPr>
        <w:t>阿</w:t>
      </w:r>
      <w:r w:rsidRPr="00714486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州的程式教學</w:t>
      </w:r>
    </w:p>
    <w:p w14:paraId="08063C09" w14:textId="77777777" w:rsidR="00714486" w:rsidRDefault="00E53D75" w:rsidP="00B273A5">
      <w:hyperlink r:id="rId13" w:history="1">
        <w:r w:rsidR="00714486">
          <w:rPr>
            <w:rStyle w:val="aff8"/>
          </w:rPr>
          <w:t>http://monkeycoding.com/?p=514</w:t>
        </w:r>
      </w:hyperlink>
    </w:p>
    <w:p w14:paraId="7239C795" w14:textId="77777777" w:rsidR="00714486" w:rsidRPr="00714486" w:rsidRDefault="00714486" w:rsidP="00B273A5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proofErr w:type="gramStart"/>
      <w:r w:rsidRPr="00714486">
        <w:rPr>
          <w:rFonts w:hint="eastAsia"/>
          <w:sz w:val="28"/>
          <w:lang w:eastAsia="zh-TW"/>
        </w:rPr>
        <w:t>宅</w:t>
      </w:r>
      <w:proofErr w:type="gramEnd"/>
      <w:r w:rsidRPr="00714486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學習</w:t>
      </w:r>
    </w:p>
    <w:p w14:paraId="2DAAA6AD" w14:textId="77777777" w:rsidR="00714486" w:rsidRDefault="00E53D75" w:rsidP="00B273A5">
      <w:hyperlink r:id="rId14" w:history="1">
        <w:r w:rsidR="00714486">
          <w:rPr>
            <w:rStyle w:val="aff8"/>
          </w:rPr>
          <w:t>https://sls.weco.net/CollectiveNote20/Python/Intro</w:t>
        </w:r>
      </w:hyperlink>
    </w:p>
    <w:p w14:paraId="06C904F5" w14:textId="77777777" w:rsidR="00714486" w:rsidRPr="00714486" w:rsidRDefault="00714486" w:rsidP="00B273A5">
      <w:pPr>
        <w:rPr>
          <w:sz w:val="28"/>
        </w:rPr>
      </w:pPr>
      <w:proofErr w:type="spellStart"/>
      <w:r w:rsidRPr="00714486">
        <w:rPr>
          <w:sz w:val="28"/>
        </w:rPr>
        <w:t>Pchome</w:t>
      </w:r>
      <w:proofErr w:type="spellEnd"/>
    </w:p>
    <w:p w14:paraId="68CFD0C4" w14:textId="77777777" w:rsidR="00714486" w:rsidRDefault="00E53D75" w:rsidP="00B273A5">
      <w:hyperlink r:id="rId15" w:history="1">
        <w:r w:rsidR="00714486">
          <w:rPr>
            <w:rStyle w:val="aff8"/>
          </w:rPr>
          <w:t>https://shopping.pchome.com.tw/</w:t>
        </w:r>
      </w:hyperlink>
    </w:p>
    <w:p w14:paraId="0788DE07" w14:textId="77777777" w:rsidR="00714486" w:rsidRPr="00714486" w:rsidRDefault="00714486" w:rsidP="00B273A5">
      <w:pPr>
        <w:rPr>
          <w:sz w:val="28"/>
          <w:lang w:eastAsia="zh-TW"/>
        </w:rPr>
      </w:pPr>
      <w:r w:rsidRPr="00714486">
        <w:rPr>
          <w:rFonts w:hint="eastAsia"/>
          <w:sz w:val="28"/>
          <w:lang w:eastAsia="zh-TW"/>
        </w:rPr>
        <w:t>git</w:t>
      </w:r>
    </w:p>
    <w:p w14:paraId="28BA5875" w14:textId="77777777" w:rsidR="00714486" w:rsidRDefault="00E53D75" w:rsidP="00B273A5">
      <w:hyperlink r:id="rId16" w:history="1">
        <w:r w:rsidR="00714486">
          <w:rPr>
            <w:rStyle w:val="aff8"/>
          </w:rPr>
          <w:t>https://github.com/</w:t>
        </w:r>
      </w:hyperlink>
    </w:p>
    <w:p w14:paraId="0FE056E6" w14:textId="77777777" w:rsidR="00714486" w:rsidRDefault="00E53D75" w:rsidP="00B273A5">
      <w:hyperlink r:id="rId17" w:history="1">
        <w:r w:rsidR="00714486">
          <w:rPr>
            <w:rStyle w:val="aff8"/>
          </w:rPr>
          <w:t>https://backlog.com/git-tutorial/tw/</w:t>
        </w:r>
      </w:hyperlink>
    </w:p>
    <w:p w14:paraId="2C727997" w14:textId="77777777" w:rsidR="00714486" w:rsidRPr="00714486" w:rsidRDefault="00714486" w:rsidP="00B273A5">
      <w:pPr>
        <w:rPr>
          <w:sz w:val="28"/>
        </w:rPr>
      </w:pPr>
      <w:r w:rsidRPr="00714486">
        <w:rPr>
          <w:sz w:val="28"/>
        </w:rPr>
        <w:t>yolo</w:t>
      </w:r>
    </w:p>
    <w:p w14:paraId="3EAF6CFF" w14:textId="77777777" w:rsidR="00714486" w:rsidRDefault="00E53D75" w:rsidP="00B273A5">
      <w:hyperlink r:id="rId18" w:history="1">
        <w:r w:rsidR="00714486">
          <w:rPr>
            <w:rStyle w:val="aff8"/>
          </w:rPr>
          <w:t>https://mc.ai/%E6%A9%9F%E5%99%A8%E5%AD%B8%E7%BF%92-ml-noteyolo%E5%88%A9%E7%94%A8%E5%BD%B1%E5%83%8F%E8%BE%A8%E8%AD%98%E5%81%9A%E7%89%A9%E4%BB%B6%E5%81%B5%E6%B8%ACobject-detection%E7%9A%84%E6%8A%80%E8%A1%93/</w:t>
        </w:r>
      </w:hyperlink>
    </w:p>
    <w:p w14:paraId="6AF555FD" w14:textId="77777777" w:rsidR="00714486" w:rsidRDefault="00E53D75" w:rsidP="00B273A5">
      <w:hyperlink r:id="rId19" w:history="1">
        <w:r w:rsidR="00714486">
          <w:rPr>
            <w:rStyle w:val="aff8"/>
          </w:rPr>
          <w:t>https://medium.com/@chenchoulo/yolo-%E4%BB%8B%E7%B4%B9-4307e79524fe</w:t>
        </w:r>
      </w:hyperlink>
    </w:p>
    <w:p w14:paraId="60F0C591" w14:textId="77777777" w:rsidR="00714486" w:rsidRDefault="00E53D75" w:rsidP="00B273A5">
      <w:hyperlink r:id="rId20" w:history="1">
        <w:r w:rsidR="00714486">
          <w:rPr>
            <w:rStyle w:val="aff8"/>
          </w:rPr>
          <w:t>https://www.itread01.com/content/1544112970.html</w:t>
        </w:r>
      </w:hyperlink>
    </w:p>
    <w:p w14:paraId="0FD832DB" w14:textId="77777777" w:rsidR="00714486" w:rsidRPr="00714486" w:rsidRDefault="00714486" w:rsidP="00B273A5">
      <w:pPr>
        <w:rPr>
          <w:sz w:val="28"/>
          <w:lang w:eastAsia="zh-TW"/>
        </w:rPr>
      </w:pPr>
      <w:r w:rsidRPr="00714486">
        <w:rPr>
          <w:rFonts w:hint="eastAsia"/>
          <w:sz w:val="28"/>
          <w:lang w:eastAsia="zh-TW"/>
        </w:rPr>
        <w:t>python</w:t>
      </w:r>
    </w:p>
    <w:p w14:paraId="60635137" w14:textId="1D237D50" w:rsidR="00575986" w:rsidRPr="003A54C3" w:rsidRDefault="00E53D75" w:rsidP="00B273A5">
      <w:pPr>
        <w:rPr>
          <w:rStyle w:val="aff8"/>
          <w:rFonts w:eastAsia="STXinwei"/>
        </w:rPr>
      </w:pPr>
      <w:hyperlink r:id="rId21" w:history="1">
        <w:r w:rsidR="00714486">
          <w:rPr>
            <w:rStyle w:val="aff8"/>
          </w:rPr>
          <w:t>https://www.python.org/downloads/</w:t>
        </w:r>
      </w:hyperlink>
    </w:p>
    <w:p w14:paraId="166DC48F" w14:textId="77777777" w:rsidR="003A54C3" w:rsidRPr="003A54C3" w:rsidRDefault="003A54C3" w:rsidP="003A54C3">
      <w:pPr>
        <w:rPr>
          <w:szCs w:val="40"/>
          <w:lang w:eastAsia="zh-TW"/>
        </w:rPr>
      </w:pPr>
      <w:r w:rsidRPr="003A54C3">
        <w:rPr>
          <w:rFonts w:hint="eastAsia"/>
          <w:szCs w:val="40"/>
          <w:lang w:eastAsia="zh-TW"/>
        </w:rPr>
        <w:t>OCR</w:t>
      </w:r>
      <w:r w:rsidRPr="003A54C3">
        <w:rPr>
          <w:rFonts w:hint="eastAsia"/>
          <w:szCs w:val="40"/>
          <w:lang w:eastAsia="zh-TW"/>
        </w:rPr>
        <w:t>光學辨識</w:t>
      </w:r>
    </w:p>
    <w:p w14:paraId="4CDC34D2" w14:textId="7884B702" w:rsidR="003A54C3" w:rsidRPr="003A54C3" w:rsidRDefault="003A54C3" w:rsidP="003A54C3">
      <w:pPr>
        <w:rPr>
          <w:sz w:val="20"/>
          <w:szCs w:val="40"/>
        </w:rPr>
      </w:pPr>
      <w:r w:rsidRPr="003A54C3">
        <w:rPr>
          <w:sz w:val="20"/>
          <w:szCs w:val="40"/>
        </w:rPr>
        <w:t>http://www.g4.com.tw/index.php</w:t>
      </w:r>
    </w:p>
    <w:p w14:paraId="36E34497" w14:textId="77777777" w:rsidR="003A54C3" w:rsidRPr="003A54C3" w:rsidRDefault="003A54C3" w:rsidP="003A54C3">
      <w:pPr>
        <w:rPr>
          <w:sz w:val="20"/>
          <w:szCs w:val="40"/>
        </w:rPr>
      </w:pPr>
      <w:r w:rsidRPr="003A54C3">
        <w:rPr>
          <w:sz w:val="20"/>
          <w:szCs w:val="40"/>
        </w:rPr>
        <w:t>https://kknews.cc /tech/395rm33.html</w:t>
      </w:r>
    </w:p>
    <w:p w14:paraId="47CB3656" w14:textId="77777777" w:rsidR="003A54C3" w:rsidRPr="003A54C3" w:rsidRDefault="003A54C3" w:rsidP="003A54C3">
      <w:pPr>
        <w:rPr>
          <w:sz w:val="20"/>
          <w:szCs w:val="40"/>
        </w:rPr>
      </w:pPr>
      <w:r w:rsidRPr="003A54C3">
        <w:rPr>
          <w:sz w:val="20"/>
          <w:szCs w:val="40"/>
        </w:rPr>
        <w:t>http://www.jsocr.com/syjc/cjwt/156.html</w:t>
      </w:r>
    </w:p>
    <w:p w14:paraId="59F06725" w14:textId="77777777" w:rsidR="003A54C3" w:rsidRPr="003A54C3" w:rsidRDefault="003A54C3" w:rsidP="003A54C3">
      <w:pPr>
        <w:rPr>
          <w:sz w:val="20"/>
          <w:szCs w:val="40"/>
        </w:rPr>
      </w:pPr>
      <w:r w:rsidRPr="003A54C3">
        <w:rPr>
          <w:sz w:val="20"/>
          <w:szCs w:val="40"/>
        </w:rPr>
        <w:t>https://kknews.cc/zh-tw/tech/6knlrqm.html</w:t>
      </w:r>
    </w:p>
    <w:p w14:paraId="76B1D17A" w14:textId="77777777" w:rsidR="003A54C3" w:rsidRPr="003A54C3" w:rsidRDefault="003A54C3" w:rsidP="003A54C3">
      <w:pPr>
        <w:rPr>
          <w:sz w:val="20"/>
          <w:szCs w:val="40"/>
        </w:rPr>
      </w:pPr>
      <w:r w:rsidRPr="003A54C3">
        <w:rPr>
          <w:sz w:val="20"/>
          <w:szCs w:val="40"/>
        </w:rPr>
        <w:lastRenderedPageBreak/>
        <w:t>https://www.itread01.com/content/1544289877.html</w:t>
      </w:r>
    </w:p>
    <w:p w14:paraId="1327C3EF" w14:textId="77777777" w:rsidR="003A54C3" w:rsidRPr="003A54C3" w:rsidRDefault="003A54C3" w:rsidP="00B273A5">
      <w:pPr>
        <w:rPr>
          <w:rStyle w:val="aff8"/>
          <w:lang w:eastAsia="zh-TW"/>
        </w:rPr>
      </w:pPr>
    </w:p>
    <w:p w14:paraId="02C24112" w14:textId="7146F261" w:rsidR="00575986" w:rsidRDefault="00575986" w:rsidP="00B273A5">
      <w:pPr>
        <w:rPr>
          <w:rStyle w:val="aff8"/>
          <w:rFonts w:eastAsia="STXinwei"/>
        </w:rPr>
      </w:pPr>
    </w:p>
    <w:p w14:paraId="49CD5ED6" w14:textId="66BC225D" w:rsidR="00575986" w:rsidRDefault="00575986" w:rsidP="00B273A5">
      <w:pPr>
        <w:rPr>
          <w:rStyle w:val="aff8"/>
          <w:rFonts w:eastAsia="STXinwei"/>
        </w:rPr>
      </w:pPr>
    </w:p>
    <w:p w14:paraId="5A7F35D5" w14:textId="77777777" w:rsidR="00575986" w:rsidRPr="00575986" w:rsidRDefault="00575986" w:rsidP="00B273A5">
      <w:pPr>
        <w:rPr>
          <w:rFonts w:eastAsia="STXinwei"/>
          <w:lang w:eastAsia="zh-TW"/>
        </w:rPr>
      </w:pPr>
    </w:p>
    <w:p w14:paraId="18AE160E" w14:textId="4683CC23" w:rsidR="00714486" w:rsidRPr="00575986" w:rsidRDefault="00575986" w:rsidP="00575986">
      <w:pPr>
        <w:outlineLvl w:val="0"/>
        <w:rPr>
          <w:rFonts w:asciiTheme="minorEastAsia" w:eastAsia="STXinwei" w:hAnsiTheme="minorEastAsia"/>
          <w:b/>
          <w:spacing w:val="-1"/>
          <w:sz w:val="52"/>
          <w:szCs w:val="48"/>
          <w:shd w:val="clear" w:color="auto" w:fill="FFFFFF"/>
          <w:lang w:eastAsia="zh-TW"/>
        </w:rPr>
      </w:pPr>
      <w:bookmarkStart w:id="22" w:name="_Toc25075980"/>
      <w:r w:rsidRPr="00575986">
        <w:rPr>
          <w:rFonts w:asciiTheme="minorEastAsia" w:hAnsiTheme="minorEastAsia" w:hint="eastAsia"/>
          <w:b/>
          <w:spacing w:val="-1"/>
          <w:sz w:val="52"/>
          <w:szCs w:val="48"/>
          <w:shd w:val="clear" w:color="auto" w:fill="FFFFFF"/>
          <w:lang w:eastAsia="zh-TW"/>
        </w:rPr>
        <w:t>操作手冊</w:t>
      </w:r>
      <w:bookmarkEnd w:id="22"/>
    </w:p>
    <w:sectPr w:rsidR="00714486" w:rsidRPr="00575986" w:rsidSect="00965D73">
      <w:footerReference w:type="default" r:id="rId22"/>
      <w:pgSz w:w="11906" w:h="16838" w:code="9"/>
      <w:pgMar w:top="1440" w:right="1639" w:bottom="1440" w:left="163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248B1" w14:textId="77777777" w:rsidR="00E53D75" w:rsidRDefault="00E53D75">
      <w:pPr>
        <w:spacing w:before="0" w:after="0" w:line="240" w:lineRule="auto"/>
      </w:pPr>
      <w:r>
        <w:separator/>
      </w:r>
    </w:p>
  </w:endnote>
  <w:endnote w:type="continuationSeparator" w:id="0">
    <w:p w14:paraId="5021B065" w14:textId="77777777" w:rsidR="00E53D75" w:rsidRDefault="00E53D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Microsoft YaHei"/>
    <w:charset w:val="86"/>
    <w:family w:val="auto"/>
    <w:pitch w:val="variable"/>
    <w:sig w:usb0="00000001" w:usb1="080F0000" w:usb2="00000010" w:usb3="00000000" w:csb0="0004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7185C" w14:textId="67F9A16A" w:rsidR="003D28CD" w:rsidRPr="00DB6A16" w:rsidRDefault="003D28CD">
    <w:pPr>
      <w:pStyle w:val="ae"/>
      <w:rPr>
        <w:rFonts w:ascii="微軟正黑體" w:eastAsia="微軟正黑體" w:hAnsi="微軟正黑體"/>
      </w:rPr>
    </w:pPr>
    <w:r w:rsidRPr="00DB6A16">
      <w:rPr>
        <w:rFonts w:ascii="微軟正黑體" w:eastAsia="微軟正黑體" w:hAnsi="微軟正黑體"/>
        <w:lang w:val="zh-TW" w:eastAsia="zh-TW" w:bidi="zh-TW"/>
      </w:rPr>
      <w:t xml:space="preserve">頁 </w:t>
    </w:r>
    <w:r w:rsidRPr="00DB6A16">
      <w:rPr>
        <w:rFonts w:ascii="微軟正黑體" w:eastAsia="微軟正黑體" w:hAnsi="微軟正黑體"/>
        <w:lang w:val="zh-TW" w:eastAsia="zh-TW" w:bidi="zh-TW"/>
      </w:rPr>
      <w:fldChar w:fldCharType="begin"/>
    </w:r>
    <w:r w:rsidRPr="00DB6A16">
      <w:rPr>
        <w:rFonts w:ascii="微軟正黑體" w:eastAsia="微軟正黑體" w:hAnsi="微軟正黑體"/>
        <w:lang w:val="zh-TW" w:eastAsia="zh-TW" w:bidi="zh-TW"/>
      </w:rPr>
      <w:instrText xml:space="preserve"> PAGE  \* Arabic  \* MERGEFORMAT </w:instrText>
    </w:r>
    <w:r w:rsidRPr="00DB6A16">
      <w:rPr>
        <w:rFonts w:ascii="微軟正黑體" w:eastAsia="微軟正黑體" w:hAnsi="微軟正黑體"/>
        <w:lang w:val="zh-TW" w:eastAsia="zh-TW" w:bidi="zh-TW"/>
      </w:rPr>
      <w:fldChar w:fldCharType="separate"/>
    </w:r>
    <w:r w:rsidR="005959FD">
      <w:rPr>
        <w:rFonts w:ascii="微軟正黑體" w:eastAsia="微軟正黑體" w:hAnsi="微軟正黑體"/>
        <w:noProof/>
        <w:lang w:val="zh-TW" w:eastAsia="zh-TW" w:bidi="zh-TW"/>
      </w:rPr>
      <w:t>4</w:t>
    </w:r>
    <w:r w:rsidRPr="00DB6A16">
      <w:rPr>
        <w:rFonts w:ascii="微軟正黑體" w:eastAsia="微軟正黑體" w:hAnsi="微軟正黑體"/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6228E" w14:textId="77777777" w:rsidR="00E53D75" w:rsidRDefault="00E53D75">
      <w:pPr>
        <w:spacing w:before="0" w:after="0" w:line="240" w:lineRule="auto"/>
      </w:pPr>
      <w:r>
        <w:separator/>
      </w:r>
    </w:p>
  </w:footnote>
  <w:footnote w:type="continuationSeparator" w:id="0">
    <w:p w14:paraId="5EBD6EA3" w14:textId="77777777" w:rsidR="00E53D75" w:rsidRDefault="00E53D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185A7A"/>
    <w:multiLevelType w:val="hybridMultilevel"/>
    <w:tmpl w:val="82D237BC"/>
    <w:lvl w:ilvl="0" w:tplc="0409000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12" w15:restartNumberingAfterBreak="0">
    <w:nsid w:val="1B967B5A"/>
    <w:multiLevelType w:val="multilevel"/>
    <w:tmpl w:val="E4BC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8F5B63"/>
    <w:multiLevelType w:val="multilevel"/>
    <w:tmpl w:val="1CD6B866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5BB2E29"/>
    <w:multiLevelType w:val="hybridMultilevel"/>
    <w:tmpl w:val="BA2A8012"/>
    <w:lvl w:ilvl="0" w:tplc="320C47FA">
      <w:start w:val="1"/>
      <w:numFmt w:val="taiwaneseCountingThousand"/>
      <w:lvlText w:val="(%1)"/>
      <w:lvlJc w:val="left"/>
      <w:pPr>
        <w:ind w:left="765" w:hanging="7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A3440CC"/>
    <w:multiLevelType w:val="multilevel"/>
    <w:tmpl w:val="B5CE5722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D7D1F46"/>
    <w:multiLevelType w:val="hybridMultilevel"/>
    <w:tmpl w:val="EFBC7EA4"/>
    <w:lvl w:ilvl="0" w:tplc="FBA0ED68">
      <w:start w:val="1"/>
      <w:numFmt w:val="bullet"/>
      <w:lvlText w:val="•"/>
      <w:lvlJc w:val="left"/>
      <w:pPr>
        <w:tabs>
          <w:tab w:val="num" w:pos="501"/>
        </w:tabs>
        <w:ind w:left="501" w:hanging="360"/>
      </w:pPr>
      <w:rPr>
        <w:rFonts w:ascii="Arial" w:hAnsi="Arial" w:hint="default"/>
      </w:rPr>
    </w:lvl>
    <w:lvl w:ilvl="1" w:tplc="4B764D8E" w:tentative="1">
      <w:start w:val="1"/>
      <w:numFmt w:val="bullet"/>
      <w:lvlText w:val="•"/>
      <w:lvlJc w:val="left"/>
      <w:pPr>
        <w:tabs>
          <w:tab w:val="num" w:pos="1504"/>
        </w:tabs>
        <w:ind w:left="1504" w:hanging="360"/>
      </w:pPr>
      <w:rPr>
        <w:rFonts w:ascii="Arial" w:hAnsi="Arial" w:hint="default"/>
      </w:rPr>
    </w:lvl>
    <w:lvl w:ilvl="2" w:tplc="B89607BC" w:tentative="1">
      <w:start w:val="1"/>
      <w:numFmt w:val="bullet"/>
      <w:lvlText w:val="•"/>
      <w:lvlJc w:val="left"/>
      <w:pPr>
        <w:tabs>
          <w:tab w:val="num" w:pos="2224"/>
        </w:tabs>
        <w:ind w:left="2224" w:hanging="360"/>
      </w:pPr>
      <w:rPr>
        <w:rFonts w:ascii="Arial" w:hAnsi="Arial" w:hint="default"/>
      </w:rPr>
    </w:lvl>
    <w:lvl w:ilvl="3" w:tplc="1BFCEC7A" w:tentative="1">
      <w:start w:val="1"/>
      <w:numFmt w:val="bullet"/>
      <w:lvlText w:val="•"/>
      <w:lvlJc w:val="left"/>
      <w:pPr>
        <w:tabs>
          <w:tab w:val="num" w:pos="2944"/>
        </w:tabs>
        <w:ind w:left="2944" w:hanging="360"/>
      </w:pPr>
      <w:rPr>
        <w:rFonts w:ascii="Arial" w:hAnsi="Arial" w:hint="default"/>
      </w:rPr>
    </w:lvl>
    <w:lvl w:ilvl="4" w:tplc="8CA4E6C8" w:tentative="1">
      <w:start w:val="1"/>
      <w:numFmt w:val="bullet"/>
      <w:lvlText w:val="•"/>
      <w:lvlJc w:val="left"/>
      <w:pPr>
        <w:tabs>
          <w:tab w:val="num" w:pos="3664"/>
        </w:tabs>
        <w:ind w:left="3664" w:hanging="360"/>
      </w:pPr>
      <w:rPr>
        <w:rFonts w:ascii="Arial" w:hAnsi="Arial" w:hint="default"/>
      </w:rPr>
    </w:lvl>
    <w:lvl w:ilvl="5" w:tplc="4E741D86" w:tentative="1">
      <w:start w:val="1"/>
      <w:numFmt w:val="bullet"/>
      <w:lvlText w:val="•"/>
      <w:lvlJc w:val="left"/>
      <w:pPr>
        <w:tabs>
          <w:tab w:val="num" w:pos="4384"/>
        </w:tabs>
        <w:ind w:left="4384" w:hanging="360"/>
      </w:pPr>
      <w:rPr>
        <w:rFonts w:ascii="Arial" w:hAnsi="Arial" w:hint="default"/>
      </w:rPr>
    </w:lvl>
    <w:lvl w:ilvl="6" w:tplc="27426C4E" w:tentative="1">
      <w:start w:val="1"/>
      <w:numFmt w:val="bullet"/>
      <w:lvlText w:val="•"/>
      <w:lvlJc w:val="left"/>
      <w:pPr>
        <w:tabs>
          <w:tab w:val="num" w:pos="5104"/>
        </w:tabs>
        <w:ind w:left="5104" w:hanging="360"/>
      </w:pPr>
      <w:rPr>
        <w:rFonts w:ascii="Arial" w:hAnsi="Arial" w:hint="default"/>
      </w:rPr>
    </w:lvl>
    <w:lvl w:ilvl="7" w:tplc="501EF400" w:tentative="1">
      <w:start w:val="1"/>
      <w:numFmt w:val="bullet"/>
      <w:lvlText w:val="•"/>
      <w:lvlJc w:val="left"/>
      <w:pPr>
        <w:tabs>
          <w:tab w:val="num" w:pos="5824"/>
        </w:tabs>
        <w:ind w:left="5824" w:hanging="360"/>
      </w:pPr>
      <w:rPr>
        <w:rFonts w:ascii="Arial" w:hAnsi="Arial" w:hint="default"/>
      </w:rPr>
    </w:lvl>
    <w:lvl w:ilvl="8" w:tplc="4FEEB048" w:tentative="1">
      <w:start w:val="1"/>
      <w:numFmt w:val="bullet"/>
      <w:lvlText w:val="•"/>
      <w:lvlJc w:val="left"/>
      <w:pPr>
        <w:tabs>
          <w:tab w:val="num" w:pos="6544"/>
        </w:tabs>
        <w:ind w:left="6544" w:hanging="360"/>
      </w:pPr>
      <w:rPr>
        <w:rFonts w:ascii="Arial" w:hAnsi="Arial" w:hint="default"/>
      </w:rPr>
    </w:lvl>
  </w:abstractNum>
  <w:abstractNum w:abstractNumId="18" w15:restartNumberingAfterBreak="0">
    <w:nsid w:val="440B1EC0"/>
    <w:multiLevelType w:val="multilevel"/>
    <w:tmpl w:val="E152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BC2713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B1A01E3"/>
    <w:multiLevelType w:val="hybridMultilevel"/>
    <w:tmpl w:val="26B08482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1" w15:restartNumberingAfterBreak="0">
    <w:nsid w:val="6BE0360C"/>
    <w:multiLevelType w:val="multilevel"/>
    <w:tmpl w:val="2E96955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3"/>
  </w:num>
  <w:num w:numId="8">
    <w:abstractNumId w:val="10"/>
  </w:num>
  <w:num w:numId="9">
    <w:abstractNumId w:val="16"/>
  </w:num>
  <w:num w:numId="10">
    <w:abstractNumId w:val="14"/>
  </w:num>
  <w:num w:numId="11">
    <w:abstractNumId w:val="21"/>
  </w:num>
  <w:num w:numId="12">
    <w:abstractNumId w:val="1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2"/>
  </w:num>
  <w:num w:numId="22">
    <w:abstractNumId w:val="18"/>
  </w:num>
  <w:num w:numId="23">
    <w:abstractNumId w:val="17"/>
  </w:num>
  <w:num w:numId="24">
    <w:abstractNumId w:val="20"/>
  </w:num>
  <w:num w:numId="25">
    <w:abstractNumId w:val="1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11"/>
    <w:rsid w:val="000045DB"/>
    <w:rsid w:val="00006BA9"/>
    <w:rsid w:val="000748AA"/>
    <w:rsid w:val="0008709A"/>
    <w:rsid w:val="000A62F6"/>
    <w:rsid w:val="00153AC9"/>
    <w:rsid w:val="001638F6"/>
    <w:rsid w:val="001A2000"/>
    <w:rsid w:val="001A5963"/>
    <w:rsid w:val="001C1373"/>
    <w:rsid w:val="002703C6"/>
    <w:rsid w:val="002D1FCD"/>
    <w:rsid w:val="003209D6"/>
    <w:rsid w:val="00334A73"/>
    <w:rsid w:val="003422FF"/>
    <w:rsid w:val="00394CE6"/>
    <w:rsid w:val="003A54C3"/>
    <w:rsid w:val="003B177C"/>
    <w:rsid w:val="003C0311"/>
    <w:rsid w:val="003D0BB0"/>
    <w:rsid w:val="003D28CD"/>
    <w:rsid w:val="003F7436"/>
    <w:rsid w:val="0040741B"/>
    <w:rsid w:val="004254C3"/>
    <w:rsid w:val="00491628"/>
    <w:rsid w:val="004952C4"/>
    <w:rsid w:val="004F4C71"/>
    <w:rsid w:val="004F5AD4"/>
    <w:rsid w:val="00516542"/>
    <w:rsid w:val="00575986"/>
    <w:rsid w:val="00587C7B"/>
    <w:rsid w:val="005959FD"/>
    <w:rsid w:val="005A1C5A"/>
    <w:rsid w:val="005E4BFB"/>
    <w:rsid w:val="005F5591"/>
    <w:rsid w:val="005F6C0B"/>
    <w:rsid w:val="00602B05"/>
    <w:rsid w:val="006361B6"/>
    <w:rsid w:val="00671BBB"/>
    <w:rsid w:val="00680E72"/>
    <w:rsid w:val="006838E1"/>
    <w:rsid w:val="00690EFD"/>
    <w:rsid w:val="006A0A57"/>
    <w:rsid w:val="006A2A30"/>
    <w:rsid w:val="007021DE"/>
    <w:rsid w:val="00707FDF"/>
    <w:rsid w:val="00714486"/>
    <w:rsid w:val="00724850"/>
    <w:rsid w:val="00732607"/>
    <w:rsid w:val="00753142"/>
    <w:rsid w:val="00794266"/>
    <w:rsid w:val="007A0792"/>
    <w:rsid w:val="007B09AF"/>
    <w:rsid w:val="007F5B4A"/>
    <w:rsid w:val="008078FD"/>
    <w:rsid w:val="008267BC"/>
    <w:rsid w:val="00836D51"/>
    <w:rsid w:val="00844483"/>
    <w:rsid w:val="00874357"/>
    <w:rsid w:val="008C4381"/>
    <w:rsid w:val="009047CA"/>
    <w:rsid w:val="00934F1C"/>
    <w:rsid w:val="00965D73"/>
    <w:rsid w:val="00980434"/>
    <w:rsid w:val="009A1CD0"/>
    <w:rsid w:val="009D2231"/>
    <w:rsid w:val="009D7AD6"/>
    <w:rsid w:val="009E2178"/>
    <w:rsid w:val="009E4EA5"/>
    <w:rsid w:val="00A122DB"/>
    <w:rsid w:val="00A73A92"/>
    <w:rsid w:val="00AA02A9"/>
    <w:rsid w:val="00AD165F"/>
    <w:rsid w:val="00B15EC4"/>
    <w:rsid w:val="00B273A5"/>
    <w:rsid w:val="00B35C98"/>
    <w:rsid w:val="00B47B7A"/>
    <w:rsid w:val="00B646B8"/>
    <w:rsid w:val="00BF7E8A"/>
    <w:rsid w:val="00C07AF9"/>
    <w:rsid w:val="00C57419"/>
    <w:rsid w:val="00C6159E"/>
    <w:rsid w:val="00C61727"/>
    <w:rsid w:val="00C77856"/>
    <w:rsid w:val="00C80BD4"/>
    <w:rsid w:val="00CF3A42"/>
    <w:rsid w:val="00CF72D6"/>
    <w:rsid w:val="00D03148"/>
    <w:rsid w:val="00D52D74"/>
    <w:rsid w:val="00D5413C"/>
    <w:rsid w:val="00DB6A16"/>
    <w:rsid w:val="00DC07A3"/>
    <w:rsid w:val="00DC5B26"/>
    <w:rsid w:val="00DE65CC"/>
    <w:rsid w:val="00E11B8A"/>
    <w:rsid w:val="00E34CFB"/>
    <w:rsid w:val="00E41B2E"/>
    <w:rsid w:val="00E53D75"/>
    <w:rsid w:val="00E71EF7"/>
    <w:rsid w:val="00E767CB"/>
    <w:rsid w:val="00E8209F"/>
    <w:rsid w:val="00F0640F"/>
    <w:rsid w:val="00F07755"/>
    <w:rsid w:val="00F4259F"/>
    <w:rsid w:val="00F677F9"/>
    <w:rsid w:val="00FC10ED"/>
    <w:rsid w:val="00FC2553"/>
    <w:rsid w:val="00FD1050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76401F"/>
  <w15:chartTrackingRefBased/>
  <w15:docId w15:val="{E0AEC5B0-08C8-4FB2-8480-7AC296E7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0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0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0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連絡資訊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0">
    <w:name w:val="標題 1 字元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0">
    <w:name w:val="標題 2 字元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標題 3 字元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0">
    <w:name w:val="標題 5 字元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標題 6 字元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a8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a8">
    <w:name w:val="標題 字元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link w:val="aa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aa">
    <w:name w:val="副標題 字元"/>
    <w:basedOn w:val="a2"/>
    <w:link w:val="a9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b">
    <w:name w:val="相片"/>
    <w:basedOn w:val="a1"/>
    <w:uiPriority w:val="1"/>
    <w:qFormat/>
    <w:rsid w:val="00D5413C"/>
    <w:pPr>
      <w:spacing w:before="2400" w:after="400"/>
      <w:jc w:val="center"/>
    </w:pPr>
  </w:style>
  <w:style w:type="paragraph" w:styleId="ac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0">
    <w:name w:val="標題 9 字元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標題 8 字元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ad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e">
    <w:name w:val="footer"/>
    <w:basedOn w:val="a1"/>
    <w:link w:val="af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af">
    <w:name w:val="頁尾 字元"/>
    <w:basedOn w:val="a2"/>
    <w:link w:val="ae"/>
    <w:uiPriority w:val="99"/>
    <w:rsid w:val="003422FF"/>
    <w:rPr>
      <w:sz w:val="22"/>
      <w:szCs w:val="16"/>
    </w:rPr>
  </w:style>
  <w:style w:type="paragraph" w:styleId="31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1">
    <w:name w:val="toc 1"/>
    <w:basedOn w:val="a1"/>
    <w:next w:val="a1"/>
    <w:autoRedefine/>
    <w:uiPriority w:val="39"/>
    <w:unhideWhenUsed/>
    <w:rsid w:val="00980434"/>
    <w:pPr>
      <w:tabs>
        <w:tab w:val="right" w:leader="dot" w:pos="8618"/>
      </w:tabs>
      <w:spacing w:after="100"/>
    </w:pPr>
    <w:rPr>
      <w:rFonts w:ascii="標楷體" w:eastAsia="標楷體" w:hAnsi="標楷體"/>
      <w:b/>
      <w:bCs/>
      <w:noProof/>
      <w:sz w:val="40"/>
      <w:szCs w:val="40"/>
      <w:lang w:eastAsia="zh-TW"/>
    </w:rPr>
  </w:style>
  <w:style w:type="paragraph" w:styleId="21">
    <w:name w:val="toc 2"/>
    <w:basedOn w:val="a1"/>
    <w:next w:val="a1"/>
    <w:autoRedefine/>
    <w:uiPriority w:val="39"/>
    <w:unhideWhenUsed/>
    <w:pPr>
      <w:spacing w:after="100"/>
      <w:ind w:left="200"/>
    </w:pPr>
  </w:style>
  <w:style w:type="paragraph" w:styleId="af0">
    <w:name w:val="Balloon Text"/>
    <w:basedOn w:val="a1"/>
    <w:link w:val="af1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1">
    <w:name w:val="註解方塊文字 字元"/>
    <w:basedOn w:val="a2"/>
    <w:link w:val="af0"/>
    <w:uiPriority w:val="99"/>
    <w:semiHidden/>
    <w:rsid w:val="00A122DB"/>
    <w:rPr>
      <w:rFonts w:ascii="Tahoma" w:hAnsi="Tahoma" w:cs="Tahoma"/>
      <w:szCs w:val="16"/>
    </w:rPr>
  </w:style>
  <w:style w:type="paragraph" w:styleId="af2">
    <w:name w:val="Bibliography"/>
    <w:basedOn w:val="a1"/>
    <w:next w:val="a1"/>
    <w:uiPriority w:val="39"/>
    <w:semiHidden/>
    <w:unhideWhenUsed/>
  </w:style>
  <w:style w:type="paragraph" w:styleId="32">
    <w:name w:val="Body Text 3"/>
    <w:basedOn w:val="a1"/>
    <w:link w:val="33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f3">
    <w:name w:val="報告表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4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1"/>
    <w:link w:val="af6"/>
    <w:uiPriority w:val="99"/>
    <w:unhideWhenUsed/>
    <w:rsid w:val="001A2000"/>
    <w:pPr>
      <w:spacing w:before="0" w:after="0" w:line="240" w:lineRule="auto"/>
    </w:pPr>
  </w:style>
  <w:style w:type="character" w:customStyle="1" w:styleId="af6">
    <w:name w:val="頁首 字元"/>
    <w:basedOn w:val="a2"/>
    <w:link w:val="af5"/>
    <w:uiPriority w:val="99"/>
    <w:rsid w:val="001A2000"/>
  </w:style>
  <w:style w:type="character" w:customStyle="1" w:styleId="33">
    <w:name w:val="本文 3 字元"/>
    <w:basedOn w:val="a2"/>
    <w:link w:val="32"/>
    <w:uiPriority w:val="99"/>
    <w:semiHidden/>
    <w:rsid w:val="00A122DB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4">
    <w:name w:val="Body Text Indent 3"/>
    <w:basedOn w:val="a1"/>
    <w:link w:val="35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5">
    <w:name w:val="本文縮排 3 字元"/>
    <w:basedOn w:val="a2"/>
    <w:link w:val="34"/>
    <w:uiPriority w:val="99"/>
    <w:semiHidden/>
    <w:rsid w:val="00A122DB"/>
    <w:rPr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9">
    <w:name w:val="註解文字 字元"/>
    <w:basedOn w:val="a2"/>
    <w:link w:val="af8"/>
    <w:uiPriority w:val="99"/>
    <w:semiHidden/>
    <w:rsid w:val="00A122DB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A122DB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A122DB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文件引導模式 字元"/>
    <w:basedOn w:val="a2"/>
    <w:link w:val="afc"/>
    <w:uiPriority w:val="99"/>
    <w:semiHidden/>
    <w:rsid w:val="00A122DB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A122DB"/>
    <w:rPr>
      <w:szCs w:val="20"/>
    </w:rPr>
  </w:style>
  <w:style w:type="paragraph" w:styleId="aff0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2">
    <w:name w:val="註腳文字 字元"/>
    <w:basedOn w:val="a2"/>
    <w:link w:val="aff1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HTML 預設格式 字元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4">
    <w:name w:val="巨集文字 字元"/>
    <w:basedOn w:val="a2"/>
    <w:link w:val="aff3"/>
    <w:uiPriority w:val="99"/>
    <w:semiHidden/>
    <w:rsid w:val="00A122DB"/>
    <w:rPr>
      <w:rFonts w:ascii="Consolas" w:hAnsi="Consolas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6">
    <w:name w:val="純文字 字元"/>
    <w:basedOn w:val="a2"/>
    <w:link w:val="aff5"/>
    <w:uiPriority w:val="99"/>
    <w:semiHidden/>
    <w:rsid w:val="00A122DB"/>
    <w:rPr>
      <w:rFonts w:ascii="Consolas" w:hAnsi="Consolas"/>
      <w:szCs w:val="21"/>
    </w:rPr>
  </w:style>
  <w:style w:type="character" w:styleId="aff7">
    <w:name w:val="Placeholder Text"/>
    <w:basedOn w:val="a2"/>
    <w:uiPriority w:val="99"/>
    <w:semiHidden/>
    <w:rsid w:val="00A122DB"/>
    <w:rPr>
      <w:color w:val="595959" w:themeColor="text1" w:themeTint="A6"/>
    </w:rPr>
  </w:style>
  <w:style w:type="paragraph" w:styleId="Web">
    <w:name w:val="Normal (Web)"/>
    <w:basedOn w:val="a1"/>
    <w:uiPriority w:val="99"/>
    <w:semiHidden/>
    <w:unhideWhenUsed/>
    <w:rsid w:val="00F0640F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  <w:lang w:eastAsia="zh-TW"/>
    </w:rPr>
  </w:style>
  <w:style w:type="character" w:styleId="aff8">
    <w:name w:val="Hyperlink"/>
    <w:basedOn w:val="a2"/>
    <w:uiPriority w:val="99"/>
    <w:unhideWhenUsed/>
    <w:rsid w:val="00F0640F"/>
    <w:rPr>
      <w:color w:val="0000FF"/>
      <w:u w:val="single"/>
    </w:rPr>
  </w:style>
  <w:style w:type="character" w:styleId="aff9">
    <w:name w:val="Strong"/>
    <w:basedOn w:val="a2"/>
    <w:uiPriority w:val="22"/>
    <w:qFormat/>
    <w:rsid w:val="00F0640F"/>
    <w:rPr>
      <w:b/>
      <w:bCs/>
    </w:rPr>
  </w:style>
  <w:style w:type="paragraph" w:styleId="affa">
    <w:name w:val="List Paragraph"/>
    <w:basedOn w:val="a1"/>
    <w:uiPriority w:val="34"/>
    <w:semiHidden/>
    <w:qFormat/>
    <w:rsid w:val="007144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onkeycoding.com/?p=514" TargetMode="External"/><Relationship Id="rId18" Type="http://schemas.openxmlformats.org/officeDocument/2006/relationships/hyperlink" Target="https://mc.ai/%E6%A9%9F%E5%99%A8%E5%AD%B8%E7%BF%92-ml-noteyolo%E5%88%A9%E7%94%A8%E5%BD%B1%E5%83%8F%E8%BE%A8%E8%AD%98%E5%81%9A%E7%89%A9%E4%BB%B6%E5%81%B5%E6%B8%ACobject-detection%E7%9A%84%E6%8A%80%E8%A1%93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ython.org/download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dertw.com/%E7%A8%8B%E5%BC%8F%E8%AA%9E%E8%A8%80/541606/" TargetMode="External"/><Relationship Id="rId17" Type="http://schemas.openxmlformats.org/officeDocument/2006/relationships/hyperlink" Target="https://backlog.com/git-tutorial/t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" TargetMode="External"/><Relationship Id="rId20" Type="http://schemas.openxmlformats.org/officeDocument/2006/relationships/hyperlink" Target="https://www.itread01.com/content/1544112970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hopping.pchome.com.tw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medium.com/@chenchoulo/yolo-%E4%BB%8B%E7%B4%B9-4307e79524f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ls.weco.net/CollectiveNote20/Python/Intro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14\AppData\Roaming\Microsoft\Templates\&#21547;&#23553;&#38754;&#30340;&#23416;&#29983;&#22577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46CDC-3235-4144-9AE3-6B07F5BF8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含封面的學生報告.dotx</Template>
  <TotalTime>28448</TotalTime>
  <Pages>14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楊岡穎</dc:creator>
  <cp:keywords/>
  <cp:lastModifiedBy>admin</cp:lastModifiedBy>
  <cp:revision>23</cp:revision>
  <dcterms:created xsi:type="dcterms:W3CDTF">2019-06-17T21:24:00Z</dcterms:created>
  <dcterms:modified xsi:type="dcterms:W3CDTF">2019-12-01T09:00:00Z</dcterms:modified>
  <cp:version/>
</cp:coreProperties>
</file>