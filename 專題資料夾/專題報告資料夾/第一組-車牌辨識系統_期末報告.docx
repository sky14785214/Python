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56" w:rsidRPr="00C77856" w:rsidRDefault="00C77856" w:rsidP="00C77856">
      <w:pPr>
        <w:spacing w:line="160" w:lineRule="atLeast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虎 尾 科 技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大 學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電 子 工 程 系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96"/>
          <w:szCs w:val="96"/>
        </w:rPr>
        <w:t>專題製作報告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48"/>
          <w:szCs w:val="48"/>
          <w:lang w:eastAsia="zh-TW"/>
        </w:rPr>
        <w:t>車牌辨識系統</w:t>
      </w:r>
    </w:p>
    <w:p w:rsidR="00C77856" w:rsidRPr="00C77856" w:rsidRDefault="00C77856" w:rsidP="00C7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Theme="minorEastAsia" w:hAnsiTheme="minorEastAsia"/>
          <w:color w:val="auto"/>
          <w:sz w:val="40"/>
          <w:szCs w:val="40"/>
          <w:lang w:eastAsia="zh-TW"/>
        </w:rPr>
      </w:pP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(</w:t>
      </w:r>
      <w:r w:rsidRPr="00C77856">
        <w:rPr>
          <w:rFonts w:asciiTheme="minorEastAsia" w:hAnsiTheme="minorEastAsia"/>
          <w:color w:val="auto"/>
          <w:sz w:val="40"/>
          <w:szCs w:val="40"/>
          <w:lang w:eastAsia="zh-TW"/>
        </w:rPr>
        <w:t>License plate recognition system</w:t>
      </w: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)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C77856" w:rsidRDefault="00C77856" w:rsidP="00C77856">
      <w:pPr>
        <w:jc w:val="center"/>
        <w:outlineLvl w:val="0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指導教授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蔡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振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凱</w:t>
      </w:r>
    </w:p>
    <w:p w:rsidR="00C77856" w:rsidRPr="00C77856" w:rsidRDefault="00C77856" w:rsidP="00C77856">
      <w:pPr>
        <w:jc w:val="center"/>
        <w:rPr>
          <w:rFonts w:asciiTheme="minorEastAsia" w:eastAsia="SimSun" w:hAnsiTheme="minorEastAsia"/>
          <w:color w:val="auto"/>
          <w:sz w:val="36"/>
          <w:szCs w:val="3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班    級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夜四電子三甲</w:t>
      </w:r>
    </w:p>
    <w:p w:rsidR="00C77856" w:rsidRPr="00C77856" w:rsidRDefault="00C77856" w:rsidP="00C77856">
      <w:pPr>
        <w:jc w:val="center"/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製作學生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="003D0BB0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曾品鈞、陳岳鋒</w:t>
      </w:r>
      <w:bookmarkStart w:id="0" w:name="_GoBack"/>
      <w:bookmarkEnd w:id="0"/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、楊岡穎、蔡佳展</w:t>
      </w:r>
    </w:p>
    <w:p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    學號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40540411、40540415、40540419、40540425</w:t>
      </w:r>
    </w:p>
    <w:p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:rsidR="00C77856" w:rsidRPr="00671BBB" w:rsidRDefault="00C77856" w:rsidP="00C77856">
      <w:pPr>
        <w:jc w:val="center"/>
        <w:rPr>
          <w:rFonts w:asciiTheme="minorEastAsia" w:eastAsia="STXinwei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中華民國 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108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年  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6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月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</w:t>
      </w:r>
      <w:r w:rsidR="00B273A5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日</w:t>
      </w:r>
    </w:p>
    <w:p w:rsidR="00C61727" w:rsidRPr="00C61727" w:rsidRDefault="003C0311" w:rsidP="00C61727">
      <w:pPr>
        <w:pStyle w:val="1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摘要</w:t>
      </w:r>
    </w:p>
    <w:p w:rsidR="00C61727" w:rsidRPr="00C61727" w:rsidRDefault="00C61727" w:rsidP="00C61727">
      <w:pPr>
        <w:rPr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 w:rsidRPr="006838E1">
        <w:rPr>
          <w:rFonts w:hint="eastAsia"/>
          <w:sz w:val="28"/>
          <w:szCs w:val="28"/>
          <w:lang w:eastAsia="zh-TW"/>
        </w:rPr>
        <w:t>在現今生活中，汽機車已經是每個人不可或缺的交通工具，車輛的使用越來越頻繁，但也衍生出許多治安與控制問題，例如</w:t>
      </w:r>
      <w:r w:rsidRPr="006838E1">
        <w:rPr>
          <w:rFonts w:hint="eastAsia"/>
          <w:sz w:val="28"/>
          <w:szCs w:val="28"/>
          <w:lang w:eastAsia="zh-TW"/>
        </w:rPr>
        <w:t>:</w:t>
      </w:r>
      <w:r w:rsidRPr="006838E1">
        <w:rPr>
          <w:rFonts w:hint="eastAsia"/>
          <w:sz w:val="28"/>
          <w:szCs w:val="28"/>
          <w:lang w:eastAsia="zh-TW"/>
        </w:rPr>
        <w:t>交通違規、車輛遺失等情形。在事件發生之後，藉由車牌辨別車主已經是常態，</w:t>
      </w:r>
      <w:r>
        <w:rPr>
          <w:rFonts w:hint="eastAsia"/>
          <w:sz w:val="28"/>
          <w:szCs w:val="28"/>
          <w:lang w:eastAsia="zh-TW"/>
        </w:rPr>
        <w:t>並記錄進入車牌號碼及車型，可依過往進出紀錄判斷是否為附近居民，</w:t>
      </w:r>
      <w:r w:rsidRPr="006838E1">
        <w:rPr>
          <w:rFonts w:hint="eastAsia"/>
          <w:sz w:val="28"/>
          <w:szCs w:val="28"/>
          <w:lang w:eastAsia="zh-TW"/>
        </w:rPr>
        <w:t>現今警政單位依然是依靠人工辨別，大幅增加員警工作量與精神</w:t>
      </w:r>
      <w:r>
        <w:rPr>
          <w:rFonts w:hint="eastAsia"/>
          <w:sz w:val="28"/>
          <w:szCs w:val="28"/>
          <w:lang w:eastAsia="zh-TW"/>
        </w:rPr>
        <w:t>消耗</w:t>
      </w:r>
      <w:r w:rsidRPr="006838E1">
        <w:rPr>
          <w:rFonts w:hint="eastAsia"/>
          <w:sz w:val="28"/>
          <w:szCs w:val="28"/>
          <w:lang w:eastAsia="zh-TW"/>
        </w:rPr>
        <w:t>，為有效減少警力負擔，此車牌辨識可應用於</w:t>
      </w:r>
      <w:r>
        <w:rPr>
          <w:rFonts w:hint="eastAsia"/>
          <w:sz w:val="28"/>
          <w:szCs w:val="28"/>
          <w:lang w:eastAsia="zh-TW"/>
        </w:rPr>
        <w:t>辨識使用</w:t>
      </w:r>
      <w:r w:rsidRPr="006838E1">
        <w:rPr>
          <w:rFonts w:hint="eastAsia"/>
          <w:sz w:val="28"/>
          <w:szCs w:val="28"/>
          <w:lang w:eastAsia="zh-TW"/>
        </w:rPr>
        <w:t>車輛停車場</w:t>
      </w:r>
      <w:r>
        <w:rPr>
          <w:rFonts w:hint="eastAsia"/>
          <w:sz w:val="28"/>
          <w:szCs w:val="28"/>
          <w:lang w:eastAsia="zh-TW"/>
        </w:rPr>
        <w:t>或管制區</w:t>
      </w:r>
      <w:r w:rsidRPr="006838E1">
        <w:rPr>
          <w:rFonts w:hint="eastAsia"/>
          <w:sz w:val="28"/>
          <w:szCs w:val="28"/>
          <w:lang w:eastAsia="zh-TW"/>
        </w:rPr>
        <w:t>。</w:t>
      </w:r>
    </w:p>
    <w:p w:rsidR="007021DE" w:rsidRPr="00C61727" w:rsidRDefault="00C61727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>
        <w:rPr>
          <w:rFonts w:hint="eastAsia"/>
          <w:sz w:val="28"/>
          <w:szCs w:val="28"/>
          <w:lang w:eastAsia="zh-TW"/>
        </w:rPr>
        <w:t>藉由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proofErr w:type="gramStart"/>
      <w:r>
        <w:rPr>
          <w:rFonts w:hint="eastAsia"/>
          <w:sz w:val="28"/>
          <w:szCs w:val="28"/>
          <w:lang w:eastAsia="zh-TW"/>
        </w:rPr>
        <w:t>控制攝像頭</w:t>
      </w:r>
      <w:proofErr w:type="gramEnd"/>
      <w:r>
        <w:rPr>
          <w:rFonts w:hint="eastAsia"/>
          <w:sz w:val="28"/>
          <w:szCs w:val="28"/>
          <w:lang w:eastAsia="zh-TW"/>
        </w:rPr>
        <w:t>傳輸至電腦做紀錄並判別是否為可進入車輛，程式使用</w:t>
      </w:r>
      <w:r>
        <w:rPr>
          <w:rFonts w:hint="eastAsia"/>
          <w:sz w:val="28"/>
          <w:szCs w:val="28"/>
          <w:lang w:eastAsia="zh-TW"/>
        </w:rPr>
        <w:t>Python</w:t>
      </w:r>
      <w:r>
        <w:rPr>
          <w:rFonts w:hint="eastAsia"/>
          <w:sz w:val="28"/>
          <w:szCs w:val="28"/>
          <w:lang w:eastAsia="zh-TW"/>
        </w:rPr>
        <w:t>搭配</w:t>
      </w:r>
      <w:proofErr w:type="spellStart"/>
      <w:r>
        <w:rPr>
          <w:rFonts w:hint="eastAsia"/>
          <w:sz w:val="28"/>
          <w:szCs w:val="28"/>
          <w:lang w:eastAsia="zh-TW"/>
        </w:rPr>
        <w:t>Open</w:t>
      </w:r>
      <w:r>
        <w:rPr>
          <w:sz w:val="28"/>
          <w:szCs w:val="28"/>
          <w:lang w:eastAsia="zh-TW"/>
        </w:rPr>
        <w:t>C</w:t>
      </w:r>
      <w:r>
        <w:rPr>
          <w:rFonts w:hint="eastAsia"/>
          <w:sz w:val="28"/>
          <w:szCs w:val="28"/>
          <w:lang w:eastAsia="zh-TW"/>
        </w:rPr>
        <w:t>V</w:t>
      </w:r>
      <w:proofErr w:type="spellEnd"/>
      <w:r>
        <w:rPr>
          <w:rFonts w:hint="eastAsia"/>
          <w:sz w:val="28"/>
          <w:szCs w:val="28"/>
          <w:lang w:eastAsia="zh-TW"/>
        </w:rPr>
        <w:t>作影像辨識，並加入最新的機器學習</w:t>
      </w:r>
      <w:r>
        <w:rPr>
          <w:rFonts w:hint="eastAsia"/>
          <w:sz w:val="28"/>
          <w:szCs w:val="28"/>
          <w:lang w:eastAsia="zh-TW"/>
        </w:rPr>
        <w:t>(</w:t>
      </w:r>
      <w:r w:rsidRPr="001A5963">
        <w:rPr>
          <w:rFonts w:hint="eastAsia"/>
          <w:sz w:val="28"/>
          <w:szCs w:val="28"/>
          <w:lang w:eastAsia="zh-TW"/>
        </w:rPr>
        <w:t>Machine Learning)</w:t>
      </w:r>
      <w:r w:rsidRPr="001A5963">
        <w:rPr>
          <w:rFonts w:hint="eastAsia"/>
          <w:sz w:val="28"/>
          <w:szCs w:val="28"/>
          <w:lang w:eastAsia="zh-TW"/>
        </w:rPr>
        <w:t>辨別車型種類，且建立</w:t>
      </w:r>
      <w:proofErr w:type="gramStart"/>
      <w:r w:rsidRPr="001A5963">
        <w:rPr>
          <w:rFonts w:hint="eastAsia"/>
          <w:sz w:val="28"/>
          <w:szCs w:val="28"/>
          <w:lang w:eastAsia="zh-TW"/>
        </w:rPr>
        <w:t>一</w:t>
      </w:r>
      <w:proofErr w:type="gramEnd"/>
      <w:r w:rsidRPr="001A5963">
        <w:rPr>
          <w:rFonts w:hint="eastAsia"/>
          <w:sz w:val="28"/>
          <w:szCs w:val="28"/>
          <w:lang w:eastAsia="zh-TW"/>
        </w:rPr>
        <w:t>資料檔</w:t>
      </w:r>
      <w:r>
        <w:rPr>
          <w:rFonts w:hint="eastAsia"/>
          <w:sz w:val="28"/>
          <w:szCs w:val="28"/>
          <w:lang w:eastAsia="zh-TW"/>
        </w:rPr>
        <w:t>並</w:t>
      </w:r>
      <w:r w:rsidRPr="001A5963">
        <w:rPr>
          <w:rFonts w:hint="eastAsia"/>
          <w:sz w:val="28"/>
          <w:szCs w:val="28"/>
          <w:lang w:eastAsia="zh-TW"/>
        </w:rPr>
        <w:t>做紀錄。</w:t>
      </w:r>
      <w:r>
        <w:rPr>
          <w:rFonts w:hint="eastAsia"/>
          <w:sz w:val="28"/>
          <w:szCs w:val="28"/>
          <w:lang w:eastAsia="zh-TW"/>
        </w:rPr>
        <w:t>卻認為可進入之車輛就給指令給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控制閘門打開。若為危險車輛並控制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通知管理員避免意外發生。</w:t>
      </w:r>
    </w:p>
    <w:p w:rsidR="00F4259F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F4259F" w:rsidRPr="00965D73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:rsidR="00D5413C" w:rsidRPr="00C61727" w:rsidRDefault="006838E1" w:rsidP="00D5413C">
      <w:pPr>
        <w:pStyle w:val="2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t>動機</w:t>
      </w:r>
    </w:p>
    <w:p w:rsidR="00C77856" w:rsidRDefault="00B35C98" w:rsidP="00B35C98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每當我經過學校門口，時常看到有機車等待被警衛放行，他們並非不是校園教職員工，而</w:t>
      </w:r>
      <w:r w:rsidR="00E767CB">
        <w:rPr>
          <w:rFonts w:ascii="標楷體" w:eastAsia="標楷體" w:hAnsi="標楷體" w:hint="eastAsia"/>
          <w:sz w:val="28"/>
          <w:szCs w:val="28"/>
          <w:lang w:eastAsia="zh-TW"/>
        </w:rPr>
        <w:t>單純只是校園車牌辨識系統僅能辨別小客車車牌，以致機車需要下車刷磁</w:t>
      </w:r>
      <w:proofErr w:type="gramStart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釦</w:t>
      </w:r>
      <w:proofErr w:type="gramEnd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才能通過障礙，</w:t>
      </w:r>
      <w:r w:rsidR="006838E1">
        <w:rPr>
          <w:rFonts w:ascii="標楷體" w:eastAsia="標楷體" w:hAnsi="標楷體" w:hint="eastAsia"/>
          <w:sz w:val="28"/>
          <w:szCs w:val="28"/>
          <w:lang w:eastAsia="zh-TW"/>
        </w:rPr>
        <w:t>若能增進校園門口辨識系統想必須相當值得榮幸的事，並與專題組員討論過後，決定以此為題目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作為大學專題內容。</w:t>
      </w:r>
    </w:p>
    <w:p w:rsidR="006838E1" w:rsidRDefault="00C77856" w:rsidP="00C77856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現在最新型的停車場都是用車牌辨識系統來處理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車輛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，顯得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更為重要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傳統用人工進行管理的方法不符合經濟成本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於是才有車牌辨識系統的產生。還能記錄進出校門車輛紀錄，達到校園安全掌控</w:t>
      </w:r>
      <w:r w:rsidR="001A5963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Default="00B273A5" w:rsidP="00C77856">
      <w:pPr>
        <w:rPr>
          <w:rFonts w:ascii="標楷體" w:eastAsia="標楷體" w:hAnsi="標楷體"/>
          <w:sz w:val="28"/>
          <w:szCs w:val="28"/>
          <w:lang w:eastAsia="zh-TW"/>
        </w:rPr>
      </w:pPr>
    </w:p>
    <w:p w:rsidR="00B273A5" w:rsidRPr="00C61727" w:rsidRDefault="00B273A5" w:rsidP="00B273A5">
      <w:pPr>
        <w:pStyle w:val="2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預期成果</w:t>
      </w:r>
    </w:p>
    <w:p w:rsidR="00B273A5" w:rsidRPr="006A2A30" w:rsidRDefault="00B273A5" w:rsidP="00B273A5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使用</w:t>
      </w:r>
      <w:r w:rsidR="006A2A30">
        <w:rPr>
          <w:rFonts w:ascii="標楷體" w:eastAsia="標楷體" w:hAnsi="標楷體"/>
          <w:sz w:val="28"/>
          <w:szCs w:val="28"/>
          <w:lang w:eastAsia="zh-TW"/>
        </w:rPr>
        <w:t>YOLO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物件辨識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，學習如何在一張圖片中找出車牌位子，並將它讀取出來，傳統的車牌辨識尋找車牌位子使用圖片輪廓化，再將其作二值化，透過膨脹與收縮輪廓，可以找到線條區域密度較高的車牌位子，找出車牌後</w:t>
      </w:r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利用投影法將兩張圖片做矩陣相減，</w:t>
      </w:r>
      <w:proofErr w:type="gramStart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相減值最小</w:t>
      </w:r>
      <w:proofErr w:type="gramEnd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的圖片，即是該圖片代表的數字或英文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。</w:t>
      </w:r>
    </w:p>
    <w:p w:rsidR="00B273A5" w:rsidRDefault="00B273A5" w:rsidP="00B273A5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傳統車牌辨識的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做法有個缺點，就是在車牌位子有過多的裝飾容易造成機器判讀失敗，又或者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未停留在規定區域及造成讀取失敗，且在判別汽機車上困難，不便於記錄，車牌讀取時，有特殊字母容易造成辨識錯誤，如:8和B、5和S、</w:t>
      </w:r>
      <w:r w:rsidR="00671BBB">
        <w:rPr>
          <w:rFonts w:ascii="標楷體" w:eastAsia="標楷體" w:hAnsi="標楷體" w:hint="eastAsia"/>
          <w:sz w:val="28"/>
          <w:szCs w:val="28"/>
          <w:lang w:eastAsia="zh-TW"/>
        </w:rPr>
        <w:t>I和1、D和0等等，且運算量龐大，費時較長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671BBB" w:rsidRDefault="00671BBB" w:rsidP="00B273A5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經以上分析我們決定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機器學習中的物件辨識(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，並使用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Y</w:t>
      </w:r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t>OLO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這套辨識方式，不僅可以辨識車種便於紀錄與日後的查詢，且可以降低字元辨識錯誤率。</w:t>
      </w:r>
    </w:p>
    <w:p w:rsidR="00671BBB" w:rsidRDefault="005E4BFB" w:rsidP="00C61727">
      <w:pPr>
        <w:rPr>
          <w:rFonts w:ascii="Georgia" w:hAnsi="Georg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 xml:space="preserve">        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將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視為一個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regression problem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在從影像輸入到輸出預測結果僅靠一個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來實現，利用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來同時預測多個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bounding-box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並且針對每一個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來計算物體的機率，而在訓練的時候也是直接拿整張圖丟到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中來訓練，這樣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end-to-end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的算法可以避免傳統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的必須分開訓練的缺點，並且大幅加快運算速度，一般的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版本可以在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Titan X GPU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可以有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45FPS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，而輕量化版本甚至達到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150FPS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。</w:t>
      </w:r>
    </w:p>
    <w:p w:rsidR="00671BBB" w:rsidRDefault="00C61727" w:rsidP="00C61727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不僅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可利用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GPU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大幅增加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辨識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速度，若模型訓練得當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還可降低錯誤機率，且程式若能稍做修改，就可以使用在停車場各</w:t>
      </w:r>
      <w:proofErr w:type="gramStart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各</w:t>
      </w:r>
      <w:proofErr w:type="gramEnd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角落達安全落實，將行經車輛的車牌做紀錄，若遇到車子被竊取就可以清楚知道從哪些出口離開，加快辦案速度，增加尋回機率。</w:t>
      </w: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:rsidR="00671BBB" w:rsidRPr="00C61727" w:rsidRDefault="00671BBB" w:rsidP="00671BBB">
      <w:pPr>
        <w:pStyle w:val="2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使用軟體介紹</w:t>
      </w:r>
    </w:p>
    <w:p w:rsidR="00671BBB" w:rsidRDefault="005E4BFB" w:rsidP="00671BBB">
      <w:pPr>
        <w:rPr>
          <w:rFonts w:ascii="標楷體" w:eastAsia="標楷體" w:hAnsi="標楷體"/>
          <w:b/>
          <w:sz w:val="40"/>
          <w:szCs w:val="28"/>
          <w:lang w:eastAsia="zh-TW"/>
        </w:rPr>
      </w:pPr>
      <w:proofErr w:type="spellStart"/>
      <w:r w:rsidRPr="00F0640F">
        <w:rPr>
          <w:rFonts w:ascii="標楷體" w:eastAsia="標楷體" w:hAnsi="標楷體" w:hint="eastAsia"/>
          <w:b/>
          <w:sz w:val="40"/>
          <w:szCs w:val="28"/>
          <w:lang w:eastAsia="zh-TW"/>
        </w:rPr>
        <w:t>O</w:t>
      </w:r>
      <w:r w:rsidRPr="00F0640F">
        <w:rPr>
          <w:rFonts w:ascii="標楷體" w:eastAsia="標楷體" w:hAnsi="標楷體"/>
          <w:b/>
          <w:sz w:val="40"/>
          <w:szCs w:val="28"/>
          <w:lang w:eastAsia="zh-TW"/>
        </w:rPr>
        <w:t>penCV</w:t>
      </w:r>
      <w:proofErr w:type="spellEnd"/>
    </w:p>
    <w:p w:rsidR="00F0640F" w:rsidRPr="00F0640F" w:rsidRDefault="00153AC9" w:rsidP="00F0640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全名是Open Source Computer Vision Library，是一個影像處理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，由Intel發起並參與開發，以BSD授權條款發行，可在商業和研究領域中免費使用，目前是非營利的基金組織OpenCV.org在維護</w:t>
      </w:r>
      <w:r w:rsidR="00F0640F" w:rsidRPr="00F0640F"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>。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 xml:space="preserve"> </w:t>
      </w:r>
    </w:p>
    <w:p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在影像處理方面應用廣泛，可以讀取儲存圖片、視訊、矩陣運算、統計、影像處理等，可用在物體追蹤、人臉辨識、傅立葉轉換、紋理分析、動態視訊的影像處理等。</w:t>
      </w:r>
    </w:p>
    <w:p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="Georgia" w:eastAsiaTheme="minorEastAsia" w:hAnsi="Georg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提供的函式方便我們推演更進階的影像處理演算法，就好像MATLAB的功用，但是執行速度比MATLAB快上許多，通常也比我們自己用C/C++寫的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函式還快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，而除了C/C++之外，</w:t>
      </w:r>
      <w:proofErr w:type="spell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</w:t>
      </w:r>
      <w:proofErr w:type="spell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也提供其他語言的支援，像Java或Python等。</w:t>
      </w:r>
    </w:p>
    <w:p w:rsidR="00F0640F" w:rsidRDefault="00F0640F" w:rsidP="00671BBB">
      <w:pPr>
        <w:rPr>
          <w:rFonts w:ascii="標楷體" w:eastAsia="標楷體" w:hAnsi="標楷體"/>
          <w:b/>
          <w:sz w:val="28"/>
          <w:szCs w:val="28"/>
          <w:lang w:eastAsia="zh-TW"/>
        </w:rPr>
      </w:pPr>
      <w:r w:rsidRPr="00F0640F">
        <w:rPr>
          <w:rFonts w:ascii="標楷體" w:eastAsia="標楷體" w:hAnsi="標楷體" w:hint="eastAsia"/>
          <w:b/>
          <w:sz w:val="28"/>
          <w:szCs w:val="28"/>
          <w:lang w:eastAsia="zh-TW"/>
        </w:rPr>
        <w:t>應用領域</w:t>
      </w:r>
    </w:p>
    <w:p w:rsidR="00C61727" w:rsidRDefault="00153AC9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資料的操作 ( 分配、釋放、複製、設定和轉換)。 影象是視訊的輸入輸出I/O （檔案與攝像頭的輸入、影象和視訊檔案輸出）。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矩陣和向量的操作以及線性代數的演算法程式（矩陣積、解方程、特徵值以及奇異值等）。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各種動態資料結構（列表、佇列、集合、樹、圖等）。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基本的數字影象處理（濾波、邊緣檢測、角點檢測、取樣與差值、色彩轉換、形態操作、直方圖、影象金字塔等）。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結構分析（連線部件、輪廓處理、距離變換、各自距計算、模板匹配、Hough變換、多邊形逼近、直線擬合、橢圓擬合、Delaunay 三角劃分等）。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攝像頭定標（發現與跟蹤定標模式、定標、基本矩陣估計、齊次矩陣估計、立體對應）。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運動分析（光流、運動分割、跟蹤）。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目標識別（特徵法、隱馬爾可夫模型：HMM）。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基本的GUI （影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與視訊顯示、鍵盤和滑鼠事件處理、滾動條）</w:t>
      </w:r>
      <w:r w:rsid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。</w:t>
      </w:r>
      <w:r w:rsidR="00FC2553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H</w:t>
      </w:r>
    </w:p>
    <w:p w:rsidR="00F0640F" w:rsidRPr="00F0640F" w:rsidRDefault="00F0640F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:rsidR="005E4BFB" w:rsidRPr="00F0640F" w:rsidRDefault="00F0640F" w:rsidP="00671BBB">
      <w:pPr>
        <w:rPr>
          <w:rFonts w:ascii="標楷體" w:eastAsia="標楷體" w:hAnsi="標楷體"/>
          <w:b/>
          <w:sz w:val="52"/>
          <w:szCs w:val="28"/>
          <w:lang w:eastAsia="zh-TW"/>
        </w:rPr>
      </w:pPr>
      <w:r w:rsidRPr="00F0640F">
        <w:rPr>
          <w:rFonts w:ascii="標楷體" w:eastAsia="標楷體" w:hAnsi="標楷體"/>
          <w:b/>
          <w:sz w:val="52"/>
          <w:szCs w:val="28"/>
          <w:lang w:eastAsia="zh-TW"/>
        </w:rPr>
        <w:lastRenderedPageBreak/>
        <w:t>P</w:t>
      </w:r>
      <w:r w:rsidR="005E4BFB" w:rsidRPr="00F0640F">
        <w:rPr>
          <w:rFonts w:ascii="標楷體" w:eastAsia="標楷體" w:hAnsi="標楷體"/>
          <w:b/>
          <w:sz w:val="52"/>
          <w:szCs w:val="28"/>
          <w:lang w:eastAsia="zh-TW"/>
        </w:rPr>
        <w:t>ython</w:t>
      </w:r>
    </w:p>
    <w:p w:rsidR="00F0640F" w:rsidRPr="00F0640F" w:rsidRDefault="00F0640F" w:rsidP="00F0640F">
      <w:pPr>
        <w:numPr>
          <w:ilvl w:val="0"/>
          <w:numId w:val="21"/>
        </w:numPr>
        <w:shd w:val="clear" w:color="auto" w:fill="FFFFFF"/>
        <w:spacing w:before="0" w:after="0" w:line="240" w:lineRule="auto"/>
        <w:ind w:left="375"/>
        <w:textAlignment w:val="baseline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  <w:r w:rsidRPr="00153AC9"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  <w:t>簡介</w:t>
      </w:r>
    </w:p>
    <w:p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是物件導向程式級高階程式語言，也是直譯式程式語言。Python 以強調對程式語言的語句易讀、易懂、易學(簡潔和清晰的語法特點)及加快程式開發的時效，方便使用，可以完成各種難度的應用，並可在大多數的系統中運行，以減少開發及維護成本的觀念進行發展。</w:t>
      </w:r>
    </w:p>
    <w:p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同時支援 modules 和 packages ，另外 Python 為跨平台程式語言也支援 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unicode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字元。功能強大而完善的通用型語言，可以用於很多種軟體開發動態程式，使得 Python 非常有吸引力，發展至今已有十多年的歷史，成熟且穩定。</w:t>
      </w:r>
    </w:p>
    <w:p w:rsidR="00F0640F" w:rsidRPr="00F0640F" w:rsidRDefault="00F0640F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通常，有許多程式設計者接觸 Python 後都會被她的優點所吸引，並提供了許多自行開發的  library(函式庫)以提供其他 Python 程式設計者下載使用，所以具有豐富和龐大的類別函式庫，可以負荷支持平常大部份的應用，使得現今 Python 發展迅速及使用廣泛，相關資源也相當豐富。</w:t>
      </w:r>
    </w:p>
    <w:p w:rsidR="00F0640F" w:rsidRPr="00F0640F" w:rsidRDefault="00F0640F" w:rsidP="00F0640F">
      <w:pPr>
        <w:numPr>
          <w:ilvl w:val="0"/>
          <w:numId w:val="22"/>
        </w:numPr>
        <w:shd w:val="clear" w:color="auto" w:fill="FFFFFF"/>
        <w:spacing w:before="0" w:after="0" w:line="240" w:lineRule="auto"/>
        <w:ind w:left="375"/>
        <w:textAlignment w:val="baseline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  <w:r w:rsidRPr="00F0640F"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  <w:t>歷史</w:t>
      </w:r>
    </w:p>
    <w:p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的創始人為 Guido van Rossum。在1989年聖誕節期間的阿姆斯特丹，Guido 為了打發聖誕節的無趣，決心開發一個新的腳本解釋程序，作為 ABC 語言的一種繼承。之所以選中 Python（大蟒蛇的意思）作為程序的名字，是因為他是一個 Monty Python 的飛行馬戲團的愛好者。可以說 Python 是從 ABC 發展起來，主要受到了Modula-3（另一種相當優美且強大的語言，為小型團體所設計的）的影響。並且結合了 Unix shell 和C的習慣。</w:t>
      </w:r>
    </w:p>
    <w:p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早期 Python 是以 C 語言為基底撰寫而成，目前則有以 Java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Jython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及架構在  .NET 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IronPython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版本，甚至有以 Python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PyPy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實作品，它可以將 Python 程式碼編譯成其他語言的執行檔，像是 C、CLI (.Net)、JavaScript 等。</w:t>
      </w:r>
    </w:p>
    <w:p w:rsidR="00F0640F" w:rsidRPr="00F0640F" w:rsidRDefault="00153AC9" w:rsidP="00F0640F">
      <w:pPr>
        <w:shd w:val="clear" w:color="auto" w:fill="FFFFFF"/>
        <w:spacing w:before="0" w:after="225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具有腳本語言中最豐富和强大的類庫，足以支持绝大多數日常應用。它的名字來源於一個喜劇，也許最初設計Python這種語言的人並没有想到今天 Python會在工業和科研上獲得如此廣泛的使用。</w:t>
      </w:r>
    </w:p>
    <w:p w:rsidR="00671BBB" w:rsidRPr="00F0640F" w:rsidRDefault="00671BBB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:rsidR="00671BBB" w:rsidRPr="00F0640F" w:rsidRDefault="00671BBB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sectPr w:rsidR="00671BBB" w:rsidRPr="00F0640F" w:rsidSect="00965D73">
      <w:footerReference w:type="default" r:id="rId8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41B" w:rsidRDefault="0040741B">
      <w:pPr>
        <w:spacing w:before="0" w:after="0" w:line="240" w:lineRule="auto"/>
      </w:pPr>
      <w:r>
        <w:separator/>
      </w:r>
    </w:p>
  </w:endnote>
  <w:endnote w:type="continuationSeparator" w:id="0">
    <w:p w:rsidR="0040741B" w:rsidRDefault="004074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Pr="00DB6A16" w:rsidRDefault="00844483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3D0BB0">
      <w:rPr>
        <w:rFonts w:ascii="微軟正黑體" w:eastAsia="微軟正黑體" w:hAnsi="微軟正黑體"/>
        <w:noProof/>
        <w:lang w:val="zh-TW" w:eastAsia="zh-TW" w:bidi="zh-TW"/>
      </w:rPr>
      <w:t>4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41B" w:rsidRDefault="0040741B">
      <w:pPr>
        <w:spacing w:before="0" w:after="0" w:line="240" w:lineRule="auto"/>
      </w:pPr>
      <w:r>
        <w:separator/>
      </w:r>
    </w:p>
  </w:footnote>
  <w:footnote w:type="continuationSeparator" w:id="0">
    <w:p w:rsidR="0040741B" w:rsidRDefault="0040741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967B5A"/>
    <w:multiLevelType w:val="multilevel"/>
    <w:tmpl w:val="E4B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40B1EC0"/>
    <w:multiLevelType w:val="multilevel"/>
    <w:tmpl w:val="E15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11"/>
    <w:rsid w:val="000748AA"/>
    <w:rsid w:val="00153AC9"/>
    <w:rsid w:val="001638F6"/>
    <w:rsid w:val="001A2000"/>
    <w:rsid w:val="001A5963"/>
    <w:rsid w:val="003209D6"/>
    <w:rsid w:val="00334A73"/>
    <w:rsid w:val="003422FF"/>
    <w:rsid w:val="003C0311"/>
    <w:rsid w:val="003D0BB0"/>
    <w:rsid w:val="003F7436"/>
    <w:rsid w:val="0040741B"/>
    <w:rsid w:val="004952C4"/>
    <w:rsid w:val="005A1C5A"/>
    <w:rsid w:val="005E4BFB"/>
    <w:rsid w:val="005F6C0B"/>
    <w:rsid w:val="006361B6"/>
    <w:rsid w:val="00671BBB"/>
    <w:rsid w:val="006838E1"/>
    <w:rsid w:val="00690EFD"/>
    <w:rsid w:val="006A0A57"/>
    <w:rsid w:val="006A2A30"/>
    <w:rsid w:val="007021DE"/>
    <w:rsid w:val="00732607"/>
    <w:rsid w:val="00836D51"/>
    <w:rsid w:val="00844483"/>
    <w:rsid w:val="009047CA"/>
    <w:rsid w:val="00934F1C"/>
    <w:rsid w:val="00965D73"/>
    <w:rsid w:val="009D2231"/>
    <w:rsid w:val="00A122DB"/>
    <w:rsid w:val="00A73A92"/>
    <w:rsid w:val="00AD165F"/>
    <w:rsid w:val="00B273A5"/>
    <w:rsid w:val="00B35C98"/>
    <w:rsid w:val="00B47B7A"/>
    <w:rsid w:val="00B646B8"/>
    <w:rsid w:val="00C61727"/>
    <w:rsid w:val="00C77856"/>
    <w:rsid w:val="00C80BD4"/>
    <w:rsid w:val="00CF3A42"/>
    <w:rsid w:val="00CF72D6"/>
    <w:rsid w:val="00D5413C"/>
    <w:rsid w:val="00DB6A16"/>
    <w:rsid w:val="00DC07A3"/>
    <w:rsid w:val="00DC5B26"/>
    <w:rsid w:val="00E11B8A"/>
    <w:rsid w:val="00E767CB"/>
    <w:rsid w:val="00F0640F"/>
    <w:rsid w:val="00F4259F"/>
    <w:rsid w:val="00F677F9"/>
    <w:rsid w:val="00FC2553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8B767"/>
  <w15:chartTrackingRefBased/>
  <w15:docId w15:val="{E0AEC5B0-08C8-4FB2-8480-7AC296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1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Web">
    <w:name w:val="Normal (Web)"/>
    <w:basedOn w:val="a1"/>
    <w:uiPriority w:val="99"/>
    <w:semiHidden/>
    <w:unhideWhenUsed/>
    <w:rsid w:val="00F0640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  <w:lang w:eastAsia="zh-TW"/>
    </w:rPr>
  </w:style>
  <w:style w:type="character" w:styleId="aff8">
    <w:name w:val="Hyperlink"/>
    <w:basedOn w:val="a2"/>
    <w:uiPriority w:val="99"/>
    <w:semiHidden/>
    <w:unhideWhenUsed/>
    <w:rsid w:val="00F0640F"/>
    <w:rPr>
      <w:color w:val="0000FF"/>
      <w:u w:val="single"/>
    </w:rPr>
  </w:style>
  <w:style w:type="character" w:styleId="aff9">
    <w:name w:val="Strong"/>
    <w:basedOn w:val="a2"/>
    <w:uiPriority w:val="22"/>
    <w:qFormat/>
    <w:rsid w:val="00F06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1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068F8-78A2-44F5-A850-10B760CA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</Template>
  <TotalTime>28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楊岡穎</dc:creator>
  <cp:keywords/>
  <cp:lastModifiedBy>admin</cp:lastModifiedBy>
  <cp:revision>5</cp:revision>
  <dcterms:created xsi:type="dcterms:W3CDTF">2019-06-17T21:24:00Z</dcterms:created>
  <dcterms:modified xsi:type="dcterms:W3CDTF">2019-06-18T06:55:00Z</dcterms:modified>
  <cp:version/>
</cp:coreProperties>
</file>